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0E" w:rsidRPr="00E545E8" w:rsidRDefault="0024180E" w:rsidP="00E545E8">
      <w:pPr>
        <w:widowControl/>
        <w:shd w:val="clear" w:color="auto" w:fill="F4F5F7"/>
        <w:spacing w:before="45" w:after="45"/>
        <w:ind w:left="-150" w:right="-15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 w:rsidRPr="00E545E8">
        <w:rPr>
          <w:rFonts w:ascii="微软雅黑" w:eastAsia="微软雅黑" w:hAnsi="微软雅黑" w:cs="宋体"/>
          <w:color w:val="333333"/>
          <w:kern w:val="36"/>
          <w:sz w:val="24"/>
          <w:szCs w:val="24"/>
        </w:rPr>
        <w:t xml:space="preserve">Discuz! X2.5 </w:t>
      </w:r>
      <w:r w:rsidRPr="00E545E8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数据字典</w:t>
      </w:r>
    </w:p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pre_common_admincp_cmenu </w:t>
      </w:r>
      <w:r w:rsidRPr="00E545E8">
        <w:rPr>
          <w:rFonts w:hint="eastAsia"/>
          <w:kern w:val="0"/>
        </w:rPr>
        <w:t>后台菜单收藏表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45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菜单名称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菜单地址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sort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菜单类型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备用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点击数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备用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添加用户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添加时间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pre_common_admincp_group </w:t>
      </w:r>
      <w:r w:rsidRPr="00E545E8">
        <w:rPr>
          <w:rFonts w:hint="eastAsia"/>
          <w:kern w:val="0"/>
        </w:rPr>
        <w:t>后台管理组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96"/>
        <w:gridCol w:w="2093"/>
        <w:gridCol w:w="750"/>
        <w:gridCol w:w="950"/>
        <w:gridCol w:w="950"/>
        <w:gridCol w:w="1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cpgroupid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后台组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cpgroupname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后台组名称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pre_common_admincp_member </w:t>
      </w:r>
      <w:r w:rsidRPr="00E545E8">
        <w:rPr>
          <w:rFonts w:hint="eastAsia"/>
          <w:kern w:val="0"/>
        </w:rPr>
        <w:t>后台管理成员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61"/>
        <w:gridCol w:w="1714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cpgroupid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customperm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自定义管理权限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pre_common_admincp_perm </w:t>
      </w:r>
      <w:r w:rsidRPr="00E545E8">
        <w:rPr>
          <w:rFonts w:hint="eastAsia"/>
          <w:kern w:val="0"/>
        </w:rPr>
        <w:t>后台权限表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42"/>
        <w:gridCol w:w="2093"/>
        <w:gridCol w:w="750"/>
        <w:gridCol w:w="950"/>
        <w:gridCol w:w="950"/>
        <w:gridCol w:w="1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cpgroupid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后台组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perm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后台组权限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pre_common_admincp_session </w:t>
      </w:r>
      <w:r w:rsidRPr="00E545E8">
        <w:rPr>
          <w:rFonts w:hint="eastAsia"/>
          <w:kern w:val="0"/>
        </w:rPr>
        <w:t>后台</w:t>
      </w:r>
      <w:r w:rsidRPr="00E545E8">
        <w:rPr>
          <w:kern w:val="0"/>
        </w:rPr>
        <w:t>session</w:t>
      </w:r>
      <w:r w:rsidRPr="00E545E8">
        <w:rPr>
          <w:rFonts w:hint="eastAsia"/>
          <w:kern w:val="0"/>
        </w:rPr>
        <w:t>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69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panel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面板位置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最后动作时间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errorcount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登录错误次数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临时内容存储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pre_common_admingroup </w:t>
      </w:r>
      <w:r w:rsidRPr="00E545E8">
        <w:rPr>
          <w:rFonts w:hint="eastAsia"/>
          <w:kern w:val="0"/>
        </w:rPr>
        <w:t>管理组表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2435"/>
        <w:gridCol w:w="1801"/>
        <w:gridCol w:w="626"/>
        <w:gridCol w:w="812"/>
        <w:gridCol w:w="764"/>
        <w:gridCol w:w="201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所属管理员分组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是否允许编辑帖子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alloweditpoll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是否允许编辑投票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allowstickthread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是否允许置顶主题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allowmodpost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是否允许审核帖子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allowdelpost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是否允许删除帖子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allowmassprune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是否允许批量删帖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allowrefund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是否允许强制退款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allowcensorword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兼容性字段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allowviewip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是否允许查看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allowbanip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是否允许禁止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是否允许编辑用户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allowmoduser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是否允许审核用户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allowbanuser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是否允许禁止用户发言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allowbanvisituser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是否允许禁止用户访问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allowpostannounce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是否允许发布站点公告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allowviewlog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是否允许查看管理日志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allowbanpost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是否允许屏蔽帖子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supe_allowpushthread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兼容性字段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allowhighlightthread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是否允许高亮主题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allowdigestthread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是否允许精华主题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allowrecommendthread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是否允许推荐主题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allowbumpthread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是否允许提升主题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allowclosethread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是否允许关闭主题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allowmovethread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是否允许移动主题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allowedittypethread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是否允许编辑主题分类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allowstampthread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是否允许添加主题图章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allowstamplist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是否允许添加主题图标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allowcopythread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是否允许复制主题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allowmergethread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是否允许合并主题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allowsplitthread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是否允许分割主题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allowrepairthread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是否允许修复主题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allowwarnpost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是否允许警告帖子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allowviewreport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是否允许查看用户报告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alloweditforum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是否允许编辑版块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allowremovereward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是否允许移除悬赏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allowedittrade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是否允许编辑商品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alloweditactivity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是否允许管理活动报名者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allowstickreply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是否允许置顶回帖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allowmanagearticle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是否允许管理所有文章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allowaddtopic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是否允许创建专题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allowmanagetopic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是否允许管理专题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allowdiy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DIY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allowclearrecycle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是否允许删除回收站的帖子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allowmanagetag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是否允许管理标签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alloweditusertag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是否允许管理用户标签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managefeed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(feed)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managedoing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是否允许管理记录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manageshare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是否允许管理分享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manageblog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是否允许管理日志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managealbum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是否允许管理相册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managemagiclog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是否允许管理道具记录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managereport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是否允许管理举报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managehotuser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是否允许管理推荐成员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managedefaultuser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是否允许管理推荐好友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managevideophoto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是否允许管理视频认证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managemagic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是否允许管理道具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manageclick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是否允许管理表态动作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allowmanagecollection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是否允许管理淘专辑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pre_common_adminnote </w:t>
      </w:r>
      <w:r w:rsidRPr="00E545E8">
        <w:rPr>
          <w:rFonts w:hint="eastAsia"/>
          <w:kern w:val="0"/>
        </w:rPr>
        <w:t>后台留言表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1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后台留言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哪组可以看到信息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过期时间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消息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pre_common_advertisement </w:t>
      </w:r>
      <w:r w:rsidRPr="00E545E8">
        <w:rPr>
          <w:rFonts w:hint="eastAsia"/>
          <w:kern w:val="0"/>
        </w:rPr>
        <w:t>广告数据表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71"/>
        <w:gridCol w:w="743"/>
        <w:gridCol w:w="942"/>
        <w:gridCol w:w="939"/>
        <w:gridCol w:w="211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advid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广告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广告标题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投放范围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参数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序列化存放的数组数据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代码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开始时间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结束时间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pre_common_advertisement_custom </w:t>
      </w:r>
      <w:r w:rsidRPr="00E545E8">
        <w:rPr>
          <w:rFonts w:hint="eastAsia"/>
          <w:kern w:val="0"/>
        </w:rPr>
        <w:t>自定义广告数据表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50"/>
        <w:gridCol w:w="2093"/>
        <w:gridCol w:w="750"/>
        <w:gridCol w:w="950"/>
        <w:gridCol w:w="950"/>
        <w:gridCol w:w="18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自定义广告类型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pre_common_banned </w:t>
      </w:r>
      <w:r w:rsidRPr="00E545E8">
        <w:rPr>
          <w:rFonts w:hint="eastAsia"/>
          <w:kern w:val="0"/>
        </w:rPr>
        <w:t>禁止访问表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1"/>
        <w:gridCol w:w="2093"/>
        <w:gridCol w:w="750"/>
        <w:gridCol w:w="950"/>
        <w:gridCol w:w="950"/>
        <w:gridCol w:w="1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禁止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禁止时间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过期时间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 </w:t>
      </w:r>
      <w:r w:rsidRPr="00E545E8">
        <w:rPr>
          <w:rFonts w:hint="eastAsia"/>
          <w:kern w:val="0"/>
        </w:rPr>
        <w:t>模块表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78"/>
        <w:gridCol w:w="1737"/>
        <w:gridCol w:w="474"/>
        <w:gridCol w:w="643"/>
        <w:gridCol w:w="536"/>
        <w:gridCol w:w="338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blockclass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article/pic/member/board/poll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blocktype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调用类型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为模板调用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js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调用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模块标名称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模块标题名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classname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指定样式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class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模块自定义内容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模块风格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blockstyle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自定义风格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显示图片长度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picheight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显示图片宽度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模块链接打开方式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_blank, _self, _top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dateformat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时间格式：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H:i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u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Y-m-d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dateuformat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是否使用个性化时间格式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模块获取数据脚本名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param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模块参数配置序列化存储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获取数据数目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cachetime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模块缓存更新时间间隔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cachetimerange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模块缓存更新时间区间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punctualupdate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是否严格按照缓存时间更新（忽略优化）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hidedisplay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是否屏蔽输出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模块缓存创建时间戳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notinherited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是否继承所在页面权限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isblank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是否为空白模块，只显示准送数据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pre_common_block_favorite </w:t>
      </w:r>
      <w:r w:rsidRPr="00E545E8">
        <w:rPr>
          <w:rFonts w:hint="eastAsia"/>
          <w:kern w:val="0"/>
        </w:rPr>
        <w:t>模块收藏表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收藏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收藏时间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pre_common_block_item </w:t>
      </w:r>
      <w:r w:rsidRPr="00E545E8">
        <w:rPr>
          <w:rFonts w:hint="eastAsia"/>
          <w:kern w:val="0"/>
        </w:rPr>
        <w:t>模块数据表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1832"/>
        <w:gridCol w:w="515"/>
        <w:gridCol w:w="689"/>
        <w:gridCol w:w="597"/>
        <w:gridCol w:w="348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 TYPE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，手工添加数据为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rand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为自动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为手工输入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已编辑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信息标题名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信息链接地址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为本地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ftp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远程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makethumb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是否已生成缩略图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生成成功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生成失败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thumbpath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缩略图地址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信息摘要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showstyle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显示样式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相关链接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信息附属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num/author/authorid/dateline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开始时间戳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结束时间戳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pre_common_block_item_data </w:t>
      </w:r>
      <w:r w:rsidRPr="00E545E8">
        <w:rPr>
          <w:rFonts w:hint="eastAsia"/>
          <w:kern w:val="0"/>
        </w:rPr>
        <w:t>模块推荐信息表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1811"/>
        <w:gridCol w:w="505"/>
        <w:gridCol w:w="678"/>
        <w:gridCol w:w="583"/>
        <w:gridCol w:w="353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 TYPE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为自动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为手工输入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推荐数据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信息标题名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信息链接地址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为本地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ftp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远程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makethumb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是否已生成缩略图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信息摘要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showstyle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显示样式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相关链接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信息附属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num/author/authorid/dateline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开始时间戳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结束时间戳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isverified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是否已通过审核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verifiedtime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通过审核日期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stickgrade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tinyint(2)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置顶等级：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～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10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pre_common_block_permission </w:t>
      </w:r>
      <w:r w:rsidRPr="00E545E8">
        <w:rPr>
          <w:rFonts w:hint="eastAsia"/>
          <w:kern w:val="0"/>
        </w:rPr>
        <w:t>模块权限表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809"/>
        <w:gridCol w:w="2339"/>
        <w:gridCol w:w="729"/>
        <w:gridCol w:w="927"/>
        <w:gridCol w:w="919"/>
        <w:gridCol w:w="173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allowmanage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允许管理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allowrecommend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允许推荐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needverify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inheritedtplname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继承自的模板名称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pre_common_block_pic </w:t>
      </w:r>
      <w:r w:rsidRPr="00E545E8">
        <w:rPr>
          <w:rFonts w:hint="eastAsia"/>
          <w:kern w:val="0"/>
        </w:rPr>
        <w:t>模块使用图片表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93"/>
        <w:gridCol w:w="2203"/>
        <w:gridCol w:w="671"/>
        <w:gridCol w:w="863"/>
        <w:gridCol w:w="832"/>
        <w:gridCol w:w="309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为本地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ftp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远程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为模块缩略图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为上传的图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pre_common_block_style </w:t>
      </w:r>
      <w:r w:rsidRPr="00E545E8">
        <w:rPr>
          <w:rFonts w:hint="eastAsia"/>
          <w:kern w:val="0"/>
        </w:rPr>
        <w:t>模块模板表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50"/>
        <w:gridCol w:w="1885"/>
        <w:gridCol w:w="640"/>
        <w:gridCol w:w="828"/>
        <w:gridCol w:w="785"/>
        <w:gridCol w:w="296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模块样式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blockclass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模块分类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样式名称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样式模板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样式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（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blockclass + template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getpic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是否需要获取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getsummary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是否需要获取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summary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makethumb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是否需要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block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设置缩略图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settarget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是否需要设置链接打开方式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模板中用到的模块分类字段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moreurl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是否有更多链接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pre_common_block_xml </w:t>
      </w:r>
      <w:r w:rsidRPr="00E545E8">
        <w:rPr>
          <w:rFonts w:hint="eastAsia"/>
          <w:kern w:val="0"/>
        </w:rPr>
        <w:t>模块</w:t>
      </w:r>
      <w:r w:rsidRPr="00E545E8">
        <w:rPr>
          <w:kern w:val="0"/>
        </w:rPr>
        <w:t xml:space="preserve"> XML </w:t>
      </w:r>
      <w:r w:rsidRPr="00E545E8">
        <w:rPr>
          <w:rFonts w:hint="eastAsia"/>
          <w:kern w:val="0"/>
        </w:rPr>
        <w:t>扩展类数据表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69"/>
        <w:gridCol w:w="1709"/>
        <w:gridCol w:w="547"/>
        <w:gridCol w:w="724"/>
        <w:gridCol w:w="645"/>
        <w:gridCol w:w="386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XML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XML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版本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XML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clientid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客户端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通信密钥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signtype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签名的加密方式：目前只支持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MD5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方式，空为不使用签名，直接使用通信密钥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XML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数据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pre_common_cache </w:t>
      </w:r>
      <w:r w:rsidRPr="00E545E8">
        <w:rPr>
          <w:rFonts w:hint="eastAsia"/>
          <w:kern w:val="0"/>
        </w:rPr>
        <w:t>通用缓存表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04"/>
        <w:gridCol w:w="1714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cachekey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cachevalue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mediumblob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pre_common_card </w:t>
      </w:r>
      <w:r w:rsidRPr="00E545E8">
        <w:rPr>
          <w:rFonts w:hint="eastAsia"/>
          <w:kern w:val="0"/>
        </w:rPr>
        <w:t>充值卡密表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06"/>
        <w:gridCol w:w="2231"/>
        <w:gridCol w:w="683"/>
        <w:gridCol w:w="876"/>
        <w:gridCol w:w="850"/>
        <w:gridCol w:w="241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生成的卡片号码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卡片分类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maketype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卡片生成的方法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makeruid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卡片生成者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卡片面值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extcreditskey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充值积分种类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extcreditsval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积分数额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位与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):1: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可用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卡片生成时间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cleardateline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卡片清理时间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useddateline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使用者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pre_common_card_log </w:t>
      </w:r>
      <w:r w:rsidRPr="00E545E8">
        <w:rPr>
          <w:rFonts w:hint="eastAsia"/>
          <w:kern w:val="0"/>
        </w:rPr>
        <w:t>充值卡密表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20"/>
        <w:gridCol w:w="1626"/>
        <w:gridCol w:w="619"/>
        <w:gridCol w:w="805"/>
        <w:gridCol w:w="754"/>
        <w:gridCol w:w="343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生成的卡片号码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卡片生成者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卡片生成者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cardrule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卡片生成规则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info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卡片生成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生成时间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操作动作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位与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):1: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任务生成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,4: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删除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,9: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卡片过期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pre_common_card_type </w:t>
      </w:r>
      <w:r w:rsidRPr="00E545E8">
        <w:rPr>
          <w:rFonts w:hint="eastAsia"/>
          <w:kern w:val="0"/>
        </w:rPr>
        <w:t>卡片分类表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07"/>
        <w:gridCol w:w="1149"/>
        <w:gridCol w:w="750"/>
        <w:gridCol w:w="950"/>
        <w:gridCol w:w="950"/>
        <w:gridCol w:w="12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卡片分类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分类名称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pre_common_credit_log </w:t>
      </w:r>
      <w:r w:rsidRPr="00E545E8">
        <w:rPr>
          <w:rFonts w:hint="eastAsia"/>
          <w:kern w:val="0"/>
        </w:rPr>
        <w:t>积分日志表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96"/>
        <w:gridCol w:w="2389"/>
        <w:gridCol w:w="750"/>
        <w:gridCol w:w="950"/>
        <w:gridCol w:w="950"/>
        <w:gridCol w:w="142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所属用户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操作相关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6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7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变化值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pre_common_credit_rule </w:t>
      </w:r>
      <w:r w:rsidRPr="00E545E8">
        <w:rPr>
          <w:rFonts w:hint="eastAsia"/>
          <w:kern w:val="0"/>
        </w:rPr>
        <w:t>积分规则表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8"/>
        <w:gridCol w:w="2026"/>
        <w:gridCol w:w="596"/>
        <w:gridCol w:w="779"/>
        <w:gridCol w:w="719"/>
        <w:gridCol w:w="308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规则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rulename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规则名称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规则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唯一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cycletype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奖励周期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一次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每天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整点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间隔分钟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;4: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不限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cycletime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间隔时间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rewardnum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奖励次数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norepeat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是否去重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：去重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：不去重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6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7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记录自定义策略版块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pre_common_credit_rule_log </w:t>
      </w:r>
      <w:r w:rsidRPr="00E545E8">
        <w:rPr>
          <w:rFonts w:hint="eastAsia"/>
          <w:kern w:val="0"/>
        </w:rPr>
        <w:t>积分规则日志表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96"/>
        <w:gridCol w:w="2389"/>
        <w:gridCol w:w="750"/>
        <w:gridCol w:w="950"/>
        <w:gridCol w:w="950"/>
        <w:gridCol w:w="196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策略日志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策略日志所有者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策略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策略被执行总次数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cyclenum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周期被执行次数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6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7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周期开始时间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策略最后执行时间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pre_common_credit_rule_log_field </w:t>
      </w:r>
      <w:r w:rsidRPr="00E545E8">
        <w:rPr>
          <w:rFonts w:hint="eastAsia"/>
          <w:kern w:val="0"/>
        </w:rPr>
        <w:t>积分规则日志扩展表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50"/>
        <w:gridCol w:w="2389"/>
        <w:gridCol w:w="750"/>
        <w:gridCol w:w="950"/>
        <w:gridCol w:w="950"/>
        <w:gridCol w:w="196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策略日志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策略日志所有者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info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记录信息防重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记录用户防重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记录应用防重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pre_common_cron </w:t>
      </w:r>
      <w:r w:rsidRPr="00E545E8">
        <w:rPr>
          <w:rFonts w:hint="eastAsia"/>
          <w:kern w:val="0"/>
        </w:rPr>
        <w:t>计划任务表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89"/>
        <w:gridCol w:w="2603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cronid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计划任务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,'system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对应文件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lastrun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上次执行时间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nextrun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下次执行时间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weekday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周计划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日计划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hour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小时计划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char(36)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分计划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pre_common_district </w:t>
      </w:r>
      <w:r w:rsidRPr="00E545E8">
        <w:rPr>
          <w:rFonts w:hint="eastAsia"/>
          <w:kern w:val="0"/>
        </w:rPr>
        <w:t>地区表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002"/>
        <w:gridCol w:w="586"/>
        <w:gridCol w:w="768"/>
        <w:gridCol w:w="704"/>
        <w:gridCol w:w="305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地区名称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tinyint(4)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地区等级：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，省级；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，市级；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，县级；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，乡镇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使用对象：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都不启用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居住地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都启用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上级地区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>pre_common_diy_data DIY</w:t>
      </w:r>
      <w:r w:rsidRPr="00E545E8">
        <w:rPr>
          <w:rFonts w:hint="eastAsia"/>
          <w:kern w:val="0"/>
        </w:rPr>
        <w:t>模板页面数据的存档表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49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targettplname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目标模板文件名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tpldirectory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原模板所在目录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primaltplname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原模板文件名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diycontent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DIY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目标模板页面名称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更新时间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pre_common_domain </w:t>
      </w:r>
      <w:r w:rsidRPr="00E545E8">
        <w:rPr>
          <w:rFonts w:hint="eastAsia"/>
          <w:kern w:val="0"/>
        </w:rPr>
        <w:t>二级域名表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86"/>
        <w:gridCol w:w="1757"/>
        <w:gridCol w:w="482"/>
        <w:gridCol w:w="653"/>
        <w:gridCol w:w="548"/>
        <w:gridCol w:w="373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域名前缀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domainroot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char(60)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二级域名后缀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对应对象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对应对象类型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subarea: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分区、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forum: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home: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个人空间、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topic: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专题、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channel: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频道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pre_common_failedlogin </w:t>
      </w:r>
      <w:r w:rsidRPr="00E545E8">
        <w:rPr>
          <w:rFonts w:hint="eastAsia"/>
          <w:kern w:val="0"/>
        </w:rPr>
        <w:t>失败登录表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59"/>
        <w:gridCol w:w="1953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失败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失败时的用户名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尝试次数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最后一次尝试时间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pre_common_friendlink </w:t>
      </w:r>
      <w:r w:rsidRPr="00E545E8">
        <w:rPr>
          <w:rFonts w:hint="eastAsia"/>
          <w:kern w:val="0"/>
        </w:rPr>
        <w:t>友情链接表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086"/>
        <w:gridCol w:w="746"/>
        <w:gridCol w:w="946"/>
        <w:gridCol w:w="945"/>
        <w:gridCol w:w="239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显示顺序，正序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logo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友情链接分组，二进制位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pre_common_grouppm </w:t>
      </w:r>
      <w:r w:rsidRPr="00E545E8">
        <w:rPr>
          <w:rFonts w:hint="eastAsia"/>
          <w:kern w:val="0"/>
        </w:rPr>
        <w:t>群发短消息表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95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消息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消息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数量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pre_common_invite </w:t>
      </w:r>
      <w:r w:rsidRPr="00E545E8">
        <w:rPr>
          <w:rFonts w:hint="eastAsia"/>
          <w:kern w:val="0"/>
        </w:rPr>
        <w:t>邀请表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39"/>
        <w:gridCol w:w="2375"/>
        <w:gridCol w:w="744"/>
        <w:gridCol w:w="943"/>
        <w:gridCol w:w="941"/>
        <w:gridCol w:w="221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受邀人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受邀人姓名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邮件邀请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inviteip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邀请码生成时间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邀请码结束时间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regdateline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注册时间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购买邀请码的订单号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pre_common_magic </w:t>
      </w:r>
      <w:r w:rsidRPr="00E545E8">
        <w:rPr>
          <w:rFonts w:hint="eastAsia"/>
          <w:kern w:val="0"/>
        </w:rPr>
        <w:t>道具数据表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081"/>
        <w:gridCol w:w="620"/>
        <w:gridCol w:w="805"/>
        <w:gridCol w:w="754"/>
        <w:gridCol w:w="285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唯一标识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使用的积分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salevolume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销售量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supplytype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自动补货类型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supplynum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自动补货数量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useperoid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使用周期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周期使用数量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重量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useevent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只在特定环境使用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可以在道具中心使用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pre_common_magiclog </w:t>
      </w:r>
      <w:r w:rsidRPr="00E545E8">
        <w:rPr>
          <w:rFonts w:hint="eastAsia"/>
          <w:kern w:val="0"/>
        </w:rPr>
        <w:t>道具日志表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33"/>
        <w:gridCol w:w="2241"/>
        <w:gridCol w:w="687"/>
        <w:gridCol w:w="896"/>
        <w:gridCol w:w="856"/>
        <w:gridCol w:w="274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操作动作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购买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赠送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targetuid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道具目标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pre_common_mailcron </w:t>
      </w:r>
      <w:r w:rsidRPr="00E545E8">
        <w:rPr>
          <w:rFonts w:hint="eastAsia"/>
          <w:kern w:val="0"/>
        </w:rPr>
        <w:t>邮件计划任务表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36"/>
        <w:gridCol w:w="2389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sendtime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pre_common_mailqueue </w:t>
      </w:r>
      <w:r w:rsidRPr="00E545E8">
        <w:rPr>
          <w:rFonts w:hint="eastAsia"/>
          <w:kern w:val="0"/>
        </w:rPr>
        <w:t>邮件队列表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88"/>
        <w:gridCol w:w="2389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qid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 </w:t>
      </w:r>
      <w:r w:rsidRPr="00E545E8">
        <w:rPr>
          <w:rFonts w:hint="eastAsia"/>
          <w:kern w:val="0"/>
        </w:rPr>
        <w:t>用户主表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2066"/>
        <w:gridCol w:w="1684"/>
        <w:gridCol w:w="451"/>
        <w:gridCol w:w="618"/>
        <w:gridCol w:w="502"/>
        <w:gridCol w:w="313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邮箱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密码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判断用户是否已经删除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需要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discuz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程序加判断，并增加整体清理的功能。原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home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flag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email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是否经过验证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emailcheck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avatarstatus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是否有头像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avatar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videophotostatus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视频认证状态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groupexpiry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用户组有效期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extgroupids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扩展用户组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注册时间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总积分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notifysound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短信声音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timeoffset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时区校正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newpm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新短消息数量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newprompt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新提醒数目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accessmasks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allowadmincp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onlyacceptfriendpm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是否只接收好友短消息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conisbind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用户是否绑定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QC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pre_common_member_action_log </w:t>
      </w:r>
      <w:r w:rsidRPr="00E545E8">
        <w:rPr>
          <w:rFonts w:hint="eastAsia"/>
          <w:kern w:val="0"/>
        </w:rPr>
        <w:t>用户操作日志表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操作代码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pre_common_member_count </w:t>
      </w:r>
      <w:r w:rsidRPr="00E545E8">
        <w:rPr>
          <w:rFonts w:hint="eastAsia"/>
          <w:kern w:val="0"/>
        </w:rPr>
        <w:t>用户统计表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49"/>
        <w:gridCol w:w="2196"/>
        <w:gridCol w:w="668"/>
        <w:gridCol w:w="859"/>
        <w:gridCol w:w="827"/>
        <w:gridCol w:w="225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声望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金钱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friends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好友个数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digestposts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精华数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doings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blogs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albums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sharings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上传附件占用的空间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views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空间查看数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oltime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在线时间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todayattachs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当天上传附件数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todayattachsize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当天上传附件容量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广播数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follower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听众数量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following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收听数量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newfollower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新增听众数量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pre_common_member_crime </w:t>
      </w:r>
      <w:r w:rsidRPr="00E545E8">
        <w:rPr>
          <w:rFonts w:hint="eastAsia"/>
          <w:kern w:val="0"/>
        </w:rPr>
        <w:t>用户惩罚操作表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65"/>
        <w:gridCol w:w="2389"/>
        <w:gridCol w:w="750"/>
        <w:gridCol w:w="950"/>
        <w:gridCol w:w="950"/>
        <w:gridCol w:w="22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自增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被惩罚操作的用户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进行惩罚操作的用户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进行惩罚操作的用户名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惩罚行为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惩罚理由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惩罚操作时间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pre_common_member_field_forum </w:t>
      </w:r>
      <w:r w:rsidRPr="00E545E8">
        <w:rPr>
          <w:rFonts w:hint="eastAsia"/>
          <w:kern w:val="0"/>
        </w:rPr>
        <w:t>用户论坛字段表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07"/>
        <w:gridCol w:w="1809"/>
        <w:gridCol w:w="553"/>
        <w:gridCol w:w="677"/>
        <w:gridCol w:w="582"/>
        <w:gridCol w:w="322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publishfeed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用户自定义发送哪些类型的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原字段为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customaddfeed)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customshow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26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自定义帖子显示模式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customstatus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自定义头衔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medals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sightml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签名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groupterms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公共用户组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authstr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找回密码验证串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用户所有群组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attentiongroup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用户偏好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pre_common_member_field_home </w:t>
      </w:r>
      <w:r w:rsidRPr="00E545E8">
        <w:rPr>
          <w:rFonts w:hint="eastAsia"/>
          <w:kern w:val="0"/>
        </w:rPr>
        <w:t>用户家园字段表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765"/>
        <w:gridCol w:w="1892"/>
        <w:gridCol w:w="540"/>
        <w:gridCol w:w="717"/>
        <w:gridCol w:w="635"/>
        <w:gridCol w:w="290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videophoto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视频认证照片地址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spacename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空间名称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spacedescription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空间简介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空间绑定二级域名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addsize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额外授予的上传空间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addfriend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额外允许增加的好友数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menunum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应用显示个数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theme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空间风格主题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spacecss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个人空间自定义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css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blockposition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个人空间自定义模块位置及相关参数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recentnote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最近一次行为记录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spacenote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最近一次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twitter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home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隐私设置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注意要和论坛发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等开关的设置结合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接受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的好友缓存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acceptemail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接受新通知邮件及设置邮件接收参数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magicgift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道具红包卡相关信息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stickblogs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置顶的日志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pre_common_member_grouppm </w:t>
      </w:r>
      <w:r w:rsidRPr="00E545E8">
        <w:rPr>
          <w:rFonts w:hint="eastAsia"/>
          <w:kern w:val="0"/>
        </w:rPr>
        <w:t>群发短消息用户记录表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245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gpmid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消息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0=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未读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1=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-1=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删除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pre_common_member_log </w:t>
      </w:r>
      <w:r w:rsidRPr="00E545E8">
        <w:rPr>
          <w:rFonts w:hint="eastAsia"/>
          <w:kern w:val="0"/>
        </w:rPr>
        <w:t>漫游用户日志表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80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add,update,delete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pre_common_member_magic </w:t>
      </w:r>
      <w:r w:rsidRPr="00E545E8">
        <w:rPr>
          <w:rFonts w:hint="eastAsia"/>
          <w:kern w:val="0"/>
        </w:rPr>
        <w:t>用户道具数据表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11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拥有数量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pre_common_member_medal </w:t>
      </w:r>
      <w:r w:rsidRPr="00E545E8">
        <w:rPr>
          <w:rFonts w:hint="eastAsia"/>
          <w:kern w:val="0"/>
        </w:rPr>
        <w:t>用户勋章数据表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4"/>
        <w:gridCol w:w="2389"/>
        <w:gridCol w:w="750"/>
        <w:gridCol w:w="950"/>
        <w:gridCol w:w="950"/>
        <w:gridCol w:w="8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medalid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pre_common_member_profile </w:t>
      </w:r>
      <w:r w:rsidRPr="00E545E8">
        <w:rPr>
          <w:rFonts w:hint="eastAsia"/>
          <w:kern w:val="0"/>
        </w:rPr>
        <w:t>用户栏目表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811"/>
        <w:gridCol w:w="2065"/>
        <w:gridCol w:w="613"/>
        <w:gridCol w:w="798"/>
        <w:gridCol w:w="744"/>
        <w:gridCol w:w="242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实名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性别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保密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女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birthyear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出生年份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birthmonth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出生月份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constellation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星座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根据生日自动计算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zodiac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生肖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根据生日自动计算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固定电话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手机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idcardtype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证件类型：身份证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护照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军官证等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证件号码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邮寄地址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zipcode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邮编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国籍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birthprovince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出生省份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birthcity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出生城市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birthdist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出生行政区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birthcommunity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出生小区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resideprovince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居住省份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residecity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居住城市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residedist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居住行政区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residecommunity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居住小区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residesuite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小区、写字楼门牌号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graduateschool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毕业学校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公司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学历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职业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职位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年收入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affectivestatus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情感状态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lookingfor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交友目的（交友类型）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bloodtype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血型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身高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体重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alipay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支付宝帐号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icq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ICQ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qq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QQ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yahoo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YAHOO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msn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MSN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taobao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阿里旺旺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自我介绍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来自论坛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bio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兴趣爱好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6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7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field8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自定义字段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pre_common_member_profile_setting </w:t>
      </w:r>
      <w:r w:rsidRPr="00E545E8">
        <w:rPr>
          <w:rFonts w:hint="eastAsia"/>
          <w:kern w:val="0"/>
        </w:rPr>
        <w:t>个人信息扩展表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56"/>
        <w:gridCol w:w="2083"/>
        <w:gridCol w:w="745"/>
        <w:gridCol w:w="944"/>
        <w:gridCol w:w="942"/>
        <w:gridCol w:w="218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profile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字段标志符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是否隐藏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needverify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栏目标题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是否必填内容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unchangeable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不可修改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showincard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在名片中显示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showinthread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在帖子中显示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showinregister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是否在注册页面显示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allowsearch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是否可搜索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formtype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表单元素类型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内容最大长度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choices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选填内容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验证数据的正则表达式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pre_common_member_security </w:t>
      </w:r>
      <w:r w:rsidRPr="00E545E8">
        <w:rPr>
          <w:rFonts w:hint="eastAsia"/>
          <w:kern w:val="0"/>
        </w:rPr>
        <w:t>个人信息修改审核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92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securityid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profile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字段标志符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oldvalue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旧的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profile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newvalue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新的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profile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提交日期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pre_common_member_stat_field </w:t>
      </w:r>
      <w:r w:rsidRPr="00E545E8">
        <w:rPr>
          <w:rFonts w:hint="eastAsia"/>
          <w:kern w:val="0"/>
        </w:rPr>
        <w:t>用户资料统计项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58"/>
        <w:gridCol w:w="2134"/>
        <w:gridCol w:w="642"/>
        <w:gridCol w:w="830"/>
        <w:gridCol w:w="788"/>
        <w:gridCol w:w="280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资料统计项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资料项字段标志符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fieldvalue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字段值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由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fieldvalue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生成的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对应用户数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更新时间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pre_common_member_status </w:t>
      </w:r>
      <w:r w:rsidRPr="00E545E8">
        <w:rPr>
          <w:rFonts w:hint="eastAsia"/>
          <w:kern w:val="0"/>
        </w:rPr>
        <w:t>用户状态表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06"/>
        <w:gridCol w:w="1971"/>
        <w:gridCol w:w="573"/>
        <w:gridCol w:w="753"/>
        <w:gridCol w:w="684"/>
        <w:gridCol w:w="286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regip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注册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最后登录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最后访问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lastactivity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最后活动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最后发表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lastsendmail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上次发送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时间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home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原字段为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lastsend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是否隐身登录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买家信用等级及积分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sellercredit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卖家信用等级及积分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个人空间收藏次数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个人空间分享次数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profileprogress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tinyint(2)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个人资料完成度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pre_common_member_validate </w:t>
      </w:r>
      <w:r w:rsidRPr="00E545E8">
        <w:rPr>
          <w:rFonts w:hint="eastAsia"/>
          <w:kern w:val="0"/>
        </w:rPr>
        <w:t>用户审核表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30"/>
        <w:gridCol w:w="2389"/>
        <w:gridCol w:w="750"/>
        <w:gridCol w:w="950"/>
        <w:gridCol w:w="950"/>
        <w:gridCol w:w="1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submitdate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提交日期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submittimes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提交的次数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注册原因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管理员留言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pre_common_member_verify </w:t>
      </w:r>
      <w:r w:rsidRPr="00E545E8">
        <w:rPr>
          <w:rFonts w:hint="eastAsia"/>
          <w:kern w:val="0"/>
        </w:rPr>
        <w:t>用户认证表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91"/>
        <w:gridCol w:w="2185"/>
        <w:gridCol w:w="664"/>
        <w:gridCol w:w="854"/>
        <w:gridCol w:w="820"/>
        <w:gridCol w:w="314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1: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2: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3: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4: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5: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实名认证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verify7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视频认证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pre_common_member_verify_info </w:t>
      </w:r>
      <w:r w:rsidRPr="00E545E8">
        <w:rPr>
          <w:rFonts w:hint="eastAsia"/>
          <w:kern w:val="0"/>
        </w:rPr>
        <w:t>个人信息修改审核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5"/>
        <w:gridCol w:w="1938"/>
        <w:gridCol w:w="559"/>
        <w:gridCol w:w="738"/>
        <w:gridCol w:w="664"/>
        <w:gridCol w:w="346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verifytype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资料审核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1,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2,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3, 4: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4, 5: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认证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被拒绝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审核通过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序列化存储变化值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提交日期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pre_common_myapp </w:t>
      </w:r>
      <w:r w:rsidRPr="00E545E8">
        <w:rPr>
          <w:rFonts w:hint="eastAsia"/>
          <w:kern w:val="0"/>
        </w:rPr>
        <w:t>漫游应用表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755"/>
        <w:gridCol w:w="1777"/>
        <w:gridCol w:w="491"/>
        <w:gridCol w:w="662"/>
        <w:gridCol w:w="561"/>
        <w:gridCol w:w="321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narrow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是否显示为窄的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profile box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应用状态（黑白名单、默认应用等）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应用版本号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userpanelarea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userabout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显示区域、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主区、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、副区、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canvastitle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canvas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页面标题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fullscreen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是否是全屏应用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displayuserpanel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是否显示应用右侧的用户菜单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displaymethod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显示方式（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iframe/myml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标识应用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新、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应用图标是否已下载到本地。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-1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：失败；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：未下载；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：已下载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icondowntime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应用图标下载到本地时间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pre_common_myinvite </w:t>
      </w:r>
      <w:r w:rsidRPr="00E545E8">
        <w:rPr>
          <w:rFonts w:hint="eastAsia"/>
          <w:kern w:val="0"/>
        </w:rPr>
        <w:t>用户邀请表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08"/>
        <w:gridCol w:w="2230"/>
        <w:gridCol w:w="683"/>
        <w:gridCol w:w="875"/>
        <w:gridCol w:w="849"/>
        <w:gridCol w:w="271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(request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/invite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请求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接收者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myml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发送邀请的时间戳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hash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pre_common_mytask </w:t>
      </w:r>
      <w:r w:rsidRPr="00E545E8">
        <w:rPr>
          <w:rFonts w:hint="eastAsia"/>
          <w:kern w:val="0"/>
        </w:rPr>
        <w:t>我的任务表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17"/>
        <w:gridCol w:w="720"/>
        <w:gridCol w:w="917"/>
        <w:gridCol w:w="905"/>
        <w:gridCol w:w="25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taskid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失败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进行中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已完成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csc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任务进度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申请任务时间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pre_common_nav </w:t>
      </w:r>
      <w:r w:rsidRPr="00E545E8">
        <w:rPr>
          <w:rFonts w:hint="eastAsia"/>
          <w:kern w:val="0"/>
        </w:rPr>
        <w:t>自定义导航栏表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1724"/>
        <w:gridCol w:w="555"/>
        <w:gridCol w:w="733"/>
        <w:gridCol w:w="657"/>
        <w:gridCol w:w="344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项目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parentid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id(navtype=0)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导航名称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导航说明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导航链接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链接标识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目标框架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本窗口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新窗口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系统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4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频道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样式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(navtype=0)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使用等级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游客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二级导航样式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(navtype=0)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顶部导航位置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(navtype=4)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subcols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横排一行显示的条目数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(navtype=0)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图标地址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(navtype=1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副导航名称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(navtype=1)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副导航地址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(navtype=1)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navtype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导航类型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主导航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底部导航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家园导航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快捷导航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4: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顶部导航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Logo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pre_common_onlinetime </w:t>
      </w:r>
      <w:r w:rsidRPr="00E545E8">
        <w:rPr>
          <w:rFonts w:hint="eastAsia"/>
          <w:kern w:val="0"/>
        </w:rPr>
        <w:t>在线时间表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59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thismonth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本月时间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总计时间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上次更新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pre_common_patch </w:t>
      </w:r>
      <w:r w:rsidRPr="00E545E8">
        <w:rPr>
          <w:rFonts w:hint="eastAsia"/>
          <w:kern w:val="0"/>
        </w:rPr>
        <w:t>漏洞补丁表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漏洞编号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rule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修补规则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漏洞说明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修补状态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漏洞发布时间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pre_common_plugin </w:t>
      </w:r>
      <w:r w:rsidRPr="00E545E8">
        <w:rPr>
          <w:rFonts w:hint="eastAsia"/>
          <w:kern w:val="0"/>
        </w:rPr>
        <w:t>插件表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20"/>
        <w:gridCol w:w="2093"/>
        <w:gridCol w:w="750"/>
        <w:gridCol w:w="950"/>
        <w:gridCol w:w="950"/>
        <w:gridCol w:w="1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pluginid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唯一标识符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datatables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插件数据表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插件目录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版权信息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modules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插件版本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pre_common_pluginvar </w:t>
      </w:r>
      <w:r w:rsidRPr="00E545E8">
        <w:rPr>
          <w:rFonts w:hint="eastAsia"/>
          <w:kern w:val="0"/>
        </w:rPr>
        <w:t>插件变量表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2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pluginvarid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插件变量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pluginid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附加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pre_common_process </w:t>
      </w:r>
      <w:r w:rsidRPr="00E545E8">
        <w:rPr>
          <w:rFonts w:hint="eastAsia"/>
          <w:kern w:val="0"/>
        </w:rPr>
        <w:t>进程锁管理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62"/>
        <w:gridCol w:w="950"/>
        <w:gridCol w:w="750"/>
        <w:gridCol w:w="950"/>
        <w:gridCol w:w="950"/>
        <w:gridCol w:w="148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processid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锁名称的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md5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锁的过期时间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锁的附属信息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pre_common_regip </w:t>
      </w:r>
      <w:r w:rsidRPr="00E545E8">
        <w:rPr>
          <w:rFonts w:hint="eastAsia"/>
          <w:kern w:val="0"/>
        </w:rPr>
        <w:t>注册</w:t>
      </w:r>
      <w:r w:rsidRPr="00E545E8">
        <w:rPr>
          <w:kern w:val="0"/>
        </w:rPr>
        <w:t>IP</w:t>
      </w:r>
      <w:r w:rsidRPr="00E545E8">
        <w:rPr>
          <w:rFonts w:hint="eastAsia"/>
          <w:kern w:val="0"/>
        </w:rPr>
        <w:t>限制表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限制时间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限制数量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pre_common_relatedlink </w:t>
      </w:r>
      <w:r w:rsidRPr="00E545E8">
        <w:rPr>
          <w:rFonts w:hint="eastAsia"/>
          <w:kern w:val="0"/>
        </w:rPr>
        <w:t>关联链接表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51"/>
        <w:gridCol w:w="2093"/>
        <w:gridCol w:w="750"/>
        <w:gridCol w:w="950"/>
        <w:gridCol w:w="950"/>
        <w:gridCol w:w="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extent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pre_common_report </w:t>
      </w:r>
      <w:r w:rsidRPr="00E545E8">
        <w:rPr>
          <w:rFonts w:hint="eastAsia"/>
          <w:kern w:val="0"/>
        </w:rPr>
        <w:t>用户举报表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urlkey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md5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举报理由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举报时间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举报次数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处理时间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opresult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对举报人的奖惩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pre_common_searchindex </w:t>
      </w:r>
      <w:r w:rsidRPr="00E545E8">
        <w:rPr>
          <w:rFonts w:hint="eastAsia"/>
          <w:kern w:val="0"/>
        </w:rPr>
        <w:t>搜索缓存表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28"/>
        <w:gridCol w:w="2506"/>
        <w:gridCol w:w="750"/>
        <w:gridCol w:w="950"/>
        <w:gridCol w:w="950"/>
        <w:gridCol w:w="128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srchmod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mod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关键字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searchstring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查找字符串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搜索人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搜索时间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过期时间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threadsortid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序列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pre_common_secquestion </w:t>
      </w:r>
      <w:r w:rsidRPr="00E545E8">
        <w:rPr>
          <w:rFonts w:hint="eastAsia"/>
          <w:kern w:val="0"/>
        </w:rPr>
        <w:t>验证问题数据表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86"/>
        <w:gridCol w:w="2093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验证问题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验证问题类型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验证问题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问题答案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pre_common_session </w:t>
      </w:r>
      <w:r w:rsidRPr="00E545E8">
        <w:rPr>
          <w:rFonts w:hint="eastAsia"/>
          <w:kern w:val="0"/>
        </w:rPr>
        <w:t>会员认证表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39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sid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是否隐身登录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当前动作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lastactivity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最后活动时间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lastolupdate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在线时间最后更新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pre_common_setting </w:t>
      </w:r>
      <w:r w:rsidRPr="00E545E8">
        <w:rPr>
          <w:rFonts w:hint="eastAsia"/>
          <w:kern w:val="0"/>
        </w:rPr>
        <w:t>设置表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50"/>
        <w:gridCol w:w="1338"/>
        <w:gridCol w:w="750"/>
        <w:gridCol w:w="950"/>
        <w:gridCol w:w="950"/>
        <w:gridCol w:w="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skey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svalue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值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pre_common_smiley </w:t>
      </w:r>
      <w:r w:rsidRPr="00E545E8">
        <w:rPr>
          <w:rFonts w:hint="eastAsia"/>
          <w:kern w:val="0"/>
        </w:rPr>
        <w:t>表情表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3895"/>
        <w:gridCol w:w="773"/>
        <w:gridCol w:w="779"/>
        <w:gridCol w:w="719"/>
        <w:gridCol w:w="94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表情分类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smiley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,'stamp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,'stamplist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smiley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路径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pre_common_sphinxcounter Sphinx </w:t>
      </w:r>
      <w:r w:rsidRPr="00E545E8">
        <w:rPr>
          <w:rFonts w:hint="eastAsia"/>
          <w:kern w:val="0"/>
        </w:rPr>
        <w:t>增量索引记录表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851"/>
        <w:gridCol w:w="1009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indexid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pre_common_stat </w:t>
      </w:r>
      <w:r w:rsidRPr="00E545E8">
        <w:rPr>
          <w:rFonts w:hint="eastAsia"/>
          <w:kern w:val="0"/>
        </w:rPr>
        <w:t>趋势统计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80"/>
        <w:gridCol w:w="1714"/>
        <w:gridCol w:w="750"/>
        <w:gridCol w:w="950"/>
        <w:gridCol w:w="950"/>
        <w:gridCol w:w="171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daytime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登陆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mobilelogin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手机登陆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connectlogin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QQConnect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登陆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注册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appinvite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应用邀请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doing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poll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投票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活动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blogcomment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reward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悬赏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debate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辩论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trade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商品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groupjoin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参与群组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groupthread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群组回复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主题回复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wall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留言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poke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打招呼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sendpm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PM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成为好友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addfriend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好友请求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pre_common_statuser </w:t>
      </w:r>
      <w:r w:rsidRPr="00E545E8">
        <w:rPr>
          <w:rFonts w:hint="eastAsia"/>
          <w:kern w:val="0"/>
        </w:rPr>
        <w:t>统计用户表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3"/>
        <w:gridCol w:w="2108"/>
        <w:gridCol w:w="631"/>
        <w:gridCol w:w="818"/>
        <w:gridCol w:w="772"/>
        <w:gridCol w:w="320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daytime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各种用户行为如：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register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login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…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pre_common_style </w:t>
      </w:r>
      <w:r w:rsidRPr="00E545E8">
        <w:rPr>
          <w:rFonts w:hint="eastAsia"/>
          <w:kern w:val="0"/>
        </w:rPr>
        <w:t>风格表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87"/>
        <w:gridCol w:w="2093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风格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风格名称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风格是否可用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templateid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对应模板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extstyle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配色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pre_common_stylevar </w:t>
      </w:r>
      <w:r w:rsidRPr="00E545E8">
        <w:rPr>
          <w:rFonts w:hint="eastAsia"/>
          <w:kern w:val="0"/>
        </w:rPr>
        <w:t>风格变量表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00"/>
        <w:gridCol w:w="2093"/>
        <w:gridCol w:w="750"/>
        <w:gridCol w:w="950"/>
        <w:gridCol w:w="950"/>
        <w:gridCol w:w="12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stylevarid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风格变量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风格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substitute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变量赋值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pre_common_syscache </w:t>
      </w:r>
      <w:r w:rsidRPr="00E545E8">
        <w:rPr>
          <w:rFonts w:hint="eastAsia"/>
          <w:kern w:val="0"/>
        </w:rPr>
        <w:t>缓存数据表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941"/>
        <w:gridCol w:w="741"/>
        <w:gridCol w:w="941"/>
        <w:gridCol w:w="937"/>
        <w:gridCol w:w="297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0=value, serialize=1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缓存生成时间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mediumblob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缓存数据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pre_common_tag </w:t>
      </w:r>
      <w:r w:rsidRPr="00E545E8">
        <w:rPr>
          <w:rFonts w:hint="eastAsia"/>
          <w:kern w:val="0"/>
        </w:rPr>
        <w:t>标签表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98"/>
        <w:gridCol w:w="1997"/>
        <w:gridCol w:w="709"/>
        <w:gridCol w:w="905"/>
        <w:gridCol w:w="889"/>
        <w:gridCol w:w="295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标签名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关闭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用户标签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pre_common_tagitem </w:t>
      </w:r>
      <w:r w:rsidRPr="00E545E8">
        <w:rPr>
          <w:rFonts w:hint="eastAsia"/>
          <w:kern w:val="0"/>
        </w:rPr>
        <w:t>标签内容表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60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itemid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内容类型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pre_common_task </w:t>
      </w:r>
      <w:r w:rsidRPr="00E545E8">
        <w:rPr>
          <w:rFonts w:hint="eastAsia"/>
          <w:kern w:val="0"/>
        </w:rPr>
        <w:t>论坛任务表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05"/>
        <w:gridCol w:w="4908"/>
        <w:gridCol w:w="658"/>
        <w:gridCol w:w="482"/>
        <w:gridCol w:w="337"/>
        <w:gridCol w:w="76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taskid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relatedtaskid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依存任务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必须完成依存任务才能申请该任务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applicants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已申请任务人次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achievers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已完成任务人次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tasklimits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允许申请并完成该任务的人次上限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applyperm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允许申请任务的用户组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id,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2 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scriptname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任务脚本文件名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任务上线时间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任务下线时间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任务周期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单位：小时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默认为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表示一次性任务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设置为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24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即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天表示日常任务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periodtype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任务间隔周期单位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小时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天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月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reward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,'magic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,'medal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,'invite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,'group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奖励类型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(credit: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magic: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medal: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invite: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group: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特殊用户组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奖品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哪一个扩展积分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id,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邀请码有效期，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特殊用户组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bonus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奖品数量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有效期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积分数量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道具数量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勋章有效期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邀请码数量，特殊用户组有效期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任务脚本版本号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pre_common_taskvar </w:t>
      </w:r>
      <w:r w:rsidRPr="00E545E8">
        <w:rPr>
          <w:rFonts w:hint="eastAsia"/>
          <w:kern w:val="0"/>
        </w:rPr>
        <w:t>论坛任务设置表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20"/>
        <w:gridCol w:w="2953"/>
        <w:gridCol w:w="1018"/>
        <w:gridCol w:w="643"/>
        <w:gridCol w:w="535"/>
        <w:gridCol w:w="208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taskvarid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任务变量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taskid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任务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sort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apply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,'complete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complete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变量类别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(apply: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申请任务条件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complete: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完成任务条件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变量值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pre_common_template </w:t>
      </w:r>
      <w:r w:rsidRPr="00E545E8">
        <w:rPr>
          <w:rFonts w:hint="eastAsia"/>
          <w:kern w:val="0"/>
        </w:rPr>
        <w:t>模板表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87"/>
        <w:gridCol w:w="2093"/>
        <w:gridCol w:w="750"/>
        <w:gridCol w:w="950"/>
        <w:gridCol w:w="950"/>
        <w:gridCol w:w="8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templateid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模板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版权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pre_common_template_block </w:t>
      </w:r>
      <w:r w:rsidRPr="00E545E8">
        <w:rPr>
          <w:rFonts w:hint="eastAsia"/>
          <w:kern w:val="0"/>
        </w:rPr>
        <w:t>模板页面和模块的关联表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18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targettplname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目标模板文件名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tpldirectory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原模板所在目录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>pre_common_template_permission DIY</w:t>
      </w:r>
      <w:r w:rsidRPr="00E545E8">
        <w:rPr>
          <w:rFonts w:hint="eastAsia"/>
          <w:kern w:val="0"/>
        </w:rPr>
        <w:t>模板页面权限表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809"/>
        <w:gridCol w:w="2339"/>
        <w:gridCol w:w="729"/>
        <w:gridCol w:w="927"/>
        <w:gridCol w:w="919"/>
        <w:gridCol w:w="173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targettplname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目标模板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allowmanage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允许管理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allowrecommend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允许推荐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needverify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inheritedtplname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继承自的模板名称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pre_common_usergroup </w:t>
      </w:r>
      <w:r w:rsidRPr="00E545E8">
        <w:rPr>
          <w:rFonts w:hint="eastAsia"/>
          <w:kern w:val="0"/>
        </w:rPr>
        <w:t>用户组表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81"/>
        <w:gridCol w:w="3954"/>
        <w:gridCol w:w="940"/>
        <w:gridCol w:w="589"/>
        <w:gridCol w:w="462"/>
        <w:gridCol w:w="93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radminid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关联关管理组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system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,'special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,'member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member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private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会员是否可以自由进出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组头衔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creditshigher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该组的积分上限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creditslower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该组的积分下限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星星数量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组头衔颜色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用户组图标路径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allowvisit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允许访问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allowsendpm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是否允许发送短信息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allowinvite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允许使用邀请注册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allowmailinvite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允许通过论坛邮件系统发送邀请码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maxinvitenum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最大邀请码拥有数量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inviteprice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邀请码购买价格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maxinviteday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邀请码有效期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pre_common_usergroup_field </w:t>
      </w:r>
      <w:r w:rsidRPr="00E545E8">
        <w:rPr>
          <w:rFonts w:hint="eastAsia"/>
          <w:kern w:val="0"/>
        </w:rPr>
        <w:t>会员用户组权限表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2492"/>
        <w:gridCol w:w="1848"/>
        <w:gridCol w:w="521"/>
        <w:gridCol w:w="696"/>
        <w:gridCol w:w="607"/>
        <w:gridCol w:w="229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readaccess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allowreply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允许回复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allowpostpoll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允许发表投票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allowpostreward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允许发表悬赏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allowposttrade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允许发表交易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allowpostactivity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允许发表活动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allowdirectpost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allowgetattach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允许下载附件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allowgetimage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允许查看图片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allowpostattach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允许上传附件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允许上传图片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allowvote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允许参与投票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allowsearch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允许搜索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允许自定义头衔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allowinvisible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允许隐身登录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allowtransfer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允许积分转帐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allowsetreadperm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允许设置阅读权限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allowsetattachperm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允许设置附件权限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allowposttag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允许使用标签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allowhidecode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hide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代码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allowhtml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html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allowanonymous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允许匿名发帖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allowsigbbcode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允许签名使用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bbcode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allowsigimgcode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img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allowmagics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允许使用道具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disableperiodctrl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不受时间段限制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reasonpm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操作理由短信通知作者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主题最大售价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maxsigsize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最大签名尺寸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maxattachsize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最大附件尺寸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maxsizeperday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每天最大附件总尺寸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maxthreadsperhour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每小时发主题数限制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maxpostsperhour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每小时发回帖数限制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attachextensions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允许发表的附件类型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raterange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评分范围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mintradeprice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交易最小积分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maxtradeprice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交易最大积分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minrewardprice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悬赏最小积分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maxrewardprice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悬赏最大积分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magicsdiscount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道具折扣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maxmagicsweight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道具负载最大值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allowpostdebate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允许发表辩论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tradestick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可商品推荐数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exempt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用户组表达式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maxattachnum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最大每天附件数量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是否允许发送含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url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allowrecommend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是否允许评价主题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allowpostrushreply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允许发表抢楼帖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maxfriendnum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最多好友数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maxspacesize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空间大小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发表留言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allowcommentarticle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发表文章的评论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searchinterval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两次搜索操作间隔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searchignore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是否免费搜索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allowblog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发表日志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allowdoing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发表记录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allowupload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allowshare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发布分享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allowblogmod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发表日志需要审核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allowdoingmod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发表记录需要审核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allowuploadmod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上传图片需要审核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allowsharemod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发布分享需要审核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允许自定义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CSS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allowpoke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允许打招呼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允许加好友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allowclick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允许表态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allowmagic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允许使用道具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allowstat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允许查看趋势统计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allowstatdata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允许查看统计数据报表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videophotoignore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视频认证限制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allowviewvideophoto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允许查看视频认证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allowmyop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允许使用应用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magicdiscount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购买道具折扣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domainlength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二级域名最短长度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seccode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发布操作需填验证码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disablepostctrl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发表是否受防灌水限制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allowbuildgroup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是否允许建立群组，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为不允许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allowgroupdirectpost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是否允许直接在群组中发帖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allowgroupposturl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是否允许在群组中发站外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edittimelimit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编辑帖子时间限制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allowpostarticle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允许发布文章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allowdownlocalimg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允许下载本地图片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allowdownremoteimg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允许下载远程图片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allowpostarticlemod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发布文章是否需要审核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allowspacediyhtml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允许自定义模块使用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HTML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allowspacediybbcode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允许自定义模块使用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BBCODE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allowspacediyimgcode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允许自定义模块使用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[img]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允许帖子点评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禁止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楼主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3:All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allowcommentitem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允许发表点评观点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allowcommentreply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允许发表回复点评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allowreplycredit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允许设置回帖奖励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ignorecensor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是否忽略要审核的关键字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allowsendallpm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是否不受“只接收好友短消息”设置的限制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allowsendpmmaxnum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24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小时内允许发短消息的数量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maximagesize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相册中允许最大图片大小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allowmediacode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允许使用多媒体代码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allowat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@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：禁止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n: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发帖时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@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allowsetpublishdate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允许定时发布主题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allowfollowcollection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允许关注淘专辑数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allowcommentcollection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允许评论淘专辑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allowcreatecollection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允许创建淘专辑数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pre_common_word </w:t>
      </w:r>
      <w:r w:rsidRPr="00E545E8">
        <w:rPr>
          <w:rFonts w:hint="eastAsia"/>
          <w:kern w:val="0"/>
        </w:rPr>
        <w:t>词语过滤表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4"/>
        <w:gridCol w:w="2093"/>
        <w:gridCol w:w="750"/>
        <w:gridCol w:w="950"/>
        <w:gridCol w:w="950"/>
        <w:gridCol w:w="1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词汇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关键词分类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不良词语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replacement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替换内容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E545E8">
      <w:pPr>
        <w:widowControl/>
        <w:shd w:val="clear" w:color="auto" w:fill="FFFFFF"/>
        <w:spacing w:after="180"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pre_common_word_type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词语过滤分类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07"/>
        <w:gridCol w:w="2093"/>
        <w:gridCol w:w="750"/>
        <w:gridCol w:w="950"/>
        <w:gridCol w:w="950"/>
        <w:gridCol w:w="16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词语过滤分类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分类名称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pre_forum_access </w:t>
      </w:r>
      <w:r w:rsidRPr="00E545E8">
        <w:rPr>
          <w:rFonts w:hint="eastAsia"/>
          <w:kern w:val="0"/>
        </w:rPr>
        <w:t>访问权限表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68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allowview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允许浏览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allowreply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允许回复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allowgetattach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允许下载附件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allowgetimage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允许查看图片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allowpostattach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允许上传附件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允许上传图片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管理员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pre_forum_activity </w:t>
      </w:r>
      <w:r w:rsidRPr="00E545E8">
        <w:rPr>
          <w:rFonts w:hint="eastAsia"/>
          <w:kern w:val="0"/>
        </w:rPr>
        <w:t>活动表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68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每人花销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starttimefrom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开始时间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starttimeto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结束时间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place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类别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性别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applynumber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已参加人数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报名截止日期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ufield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用户定制项目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需消耗的积分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pre_forum_activityapply </w:t>
      </w:r>
      <w:r w:rsidRPr="00E545E8">
        <w:rPr>
          <w:rFonts w:hint="eastAsia"/>
          <w:kern w:val="0"/>
        </w:rPr>
        <w:t>活动申请表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4"/>
        <w:gridCol w:w="2389"/>
        <w:gridCol w:w="750"/>
        <w:gridCol w:w="950"/>
        <w:gridCol w:w="950"/>
        <w:gridCol w:w="218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applyid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申请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消息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是否审核通过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(0:N 1:Y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需完善资料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申请时间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每人花销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ufielddata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用户定制项目数据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pre_forum_announcement </w:t>
      </w:r>
      <w:r w:rsidRPr="00E545E8">
        <w:rPr>
          <w:rFonts w:hint="eastAsia"/>
          <w:kern w:val="0"/>
        </w:rPr>
        <w:t>公告表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093"/>
        <w:gridCol w:w="750"/>
        <w:gridCol w:w="950"/>
        <w:gridCol w:w="950"/>
        <w:gridCol w:w="231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公告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公告标题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公告类型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文字公告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网址链接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开始时间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结束时间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消息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接受用户组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 </w:t>
      </w:r>
      <w:r w:rsidRPr="00E545E8">
        <w:rPr>
          <w:rFonts w:hint="eastAsia"/>
          <w:kern w:val="0"/>
        </w:rPr>
        <w:t>附件索引表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98"/>
        <w:gridCol w:w="2389"/>
        <w:gridCol w:w="750"/>
        <w:gridCol w:w="950"/>
        <w:gridCol w:w="950"/>
        <w:gridCol w:w="10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tableid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downloads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下载次数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pre_forum_attachment_0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pre_forum_attachment_1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pre_forum_attachment_2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pre_forum_attachment_3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pre_forum_attachment_4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pre_forum_attachment_5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pre_forum_attachment_6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pre_forum_attachment_7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pre_forum_attachment_8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pre_forum_attachment_9 </w:t>
      </w:r>
      <w:r w:rsidRPr="00E545E8">
        <w:rPr>
          <w:rFonts w:hint="eastAsia"/>
          <w:kern w:val="0"/>
        </w:rPr>
        <w:t>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>pre_forum_attachment_exif Exif</w:t>
      </w:r>
      <w:r w:rsidRPr="00E545E8">
        <w:rPr>
          <w:rFonts w:hint="eastAsia"/>
          <w:kern w:val="0"/>
        </w:rPr>
        <w:t>缓存表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50"/>
        <w:gridCol w:w="2389"/>
        <w:gridCol w:w="750"/>
        <w:gridCol w:w="950"/>
        <w:gridCol w:w="950"/>
        <w:gridCol w:w="9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exif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exif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pre_forum_attachment_unused </w:t>
      </w:r>
      <w:r w:rsidRPr="00E545E8">
        <w:rPr>
          <w:rFonts w:hint="eastAsia"/>
          <w:kern w:val="0"/>
        </w:rPr>
        <w:t>未使用附件表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附件宽度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pre_forum_attachtype </w:t>
      </w:r>
      <w:r w:rsidRPr="00E545E8">
        <w:rPr>
          <w:rFonts w:hint="eastAsia"/>
          <w:kern w:val="0"/>
        </w:rPr>
        <w:t>附件类型表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73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扩展名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maxsize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允许上传最大值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pre_forum_bbcode Discuz! </w:t>
      </w:r>
      <w:r w:rsidRPr="00E545E8">
        <w:rPr>
          <w:rFonts w:hint="eastAsia"/>
          <w:kern w:val="0"/>
        </w:rPr>
        <w:t>代码表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4"/>
        <w:gridCol w:w="2109"/>
        <w:gridCol w:w="631"/>
        <w:gridCol w:w="818"/>
        <w:gridCol w:w="772"/>
        <w:gridCol w:w="278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代码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不启用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启用但不显示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启用并显示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replacement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替换内容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例子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params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参数个数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标签描述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嵌套层次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perm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有权使用的用户组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pre_forum_collection </w:t>
      </w:r>
      <w:r w:rsidRPr="00E545E8">
        <w:rPr>
          <w:rFonts w:hint="eastAsia"/>
          <w:kern w:val="0"/>
        </w:rPr>
        <w:t>淘帖专辑表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98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follownum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订阅数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commentnum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简介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最后变动时间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最后主题标题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最后主题时间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lastposter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最后主题发帖者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创建者最后访问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专辑关键词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pre_forum_collectioncomment </w:t>
      </w:r>
      <w:r w:rsidRPr="00E545E8">
        <w:rPr>
          <w:rFonts w:hint="eastAsia"/>
          <w:kern w:val="0"/>
        </w:rPr>
        <w:t>淘帖评论表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pre_forum_collectionfollow </w:t>
      </w:r>
      <w:r w:rsidRPr="00E545E8">
        <w:rPr>
          <w:rFonts w:hint="eastAsia"/>
          <w:kern w:val="0"/>
        </w:rPr>
        <w:t>淘帖关注表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最后访问专辑时间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pre_forum_collectioninvite </w:t>
      </w:r>
      <w:r w:rsidRPr="00E545E8">
        <w:rPr>
          <w:rFonts w:hint="eastAsia"/>
          <w:kern w:val="0"/>
        </w:rPr>
        <w:t>邀请管理淘专辑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4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邀请合作者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pre_forum_collectionrelated </w:t>
      </w:r>
      <w:r w:rsidRPr="00E545E8">
        <w:rPr>
          <w:rFonts w:hint="eastAsia"/>
          <w:kern w:val="0"/>
        </w:rPr>
        <w:t>淘帖主题被收入专辑表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76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专辑列表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pre_forum_collectionteamworker </w:t>
      </w:r>
      <w:r w:rsidRPr="00E545E8">
        <w:rPr>
          <w:rFonts w:hint="eastAsia"/>
          <w:kern w:val="0"/>
        </w:rPr>
        <w:t>淘帖合作编辑表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合作者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最后访问专辑时间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pre_forum_collectionthread </w:t>
      </w:r>
      <w:r w:rsidRPr="00E545E8">
        <w:rPr>
          <w:rFonts w:hint="eastAsia"/>
          <w:kern w:val="0"/>
        </w:rPr>
        <w:t>淘帖包含主题表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4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专辑内主题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推荐理由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pre_forum_creditslog </w:t>
      </w:r>
      <w:r w:rsidRPr="00E545E8">
        <w:rPr>
          <w:rFonts w:hint="eastAsia"/>
          <w:kern w:val="0"/>
        </w:rPr>
        <w:t>转帐记录表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64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fromto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来自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sendcredits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转出积分字段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receivecredits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接受积分字段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转出积分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receive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接受积分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转帐日期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pre_forum_debate </w:t>
      </w:r>
      <w:r w:rsidRPr="00E545E8">
        <w:rPr>
          <w:rFonts w:hint="eastAsia"/>
          <w:kern w:val="0"/>
        </w:rPr>
        <w:t>辩论主题表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53"/>
        <w:gridCol w:w="2166"/>
        <w:gridCol w:w="656"/>
        <w:gridCol w:w="845"/>
        <w:gridCol w:w="809"/>
        <w:gridCol w:w="242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发起人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开始时间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结束时间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affirmdebaters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正方辩论人数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negadebaters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反方辩论人数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affirmvotes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正方得票数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negavotes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反方得票数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umpire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裁判用户名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winner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获胜方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平局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为正方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为反方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裁判评判结果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bestdebater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最佳辩手用户名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affirmpoint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正方观点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negapoint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反方观点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umpirepoint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裁判观点，裁判结束辩论时填写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affirmvoterids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正方投票人的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negavoterids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反方投票人的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affirmreplies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正方回复次数，用来翻页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negareplies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反方回复次数，用来翻页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pre_forum_debatepost </w:t>
      </w:r>
      <w:r w:rsidRPr="00E545E8">
        <w:rPr>
          <w:rFonts w:hint="eastAsia"/>
          <w:kern w:val="0"/>
        </w:rPr>
        <w:t>辩论帖子表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1"/>
        <w:gridCol w:w="2505"/>
        <w:gridCol w:w="750"/>
        <w:gridCol w:w="950"/>
        <w:gridCol w:w="950"/>
        <w:gridCol w:w="238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立场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中立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为反方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发起人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发表的时间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voters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投票人数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voterids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投票人的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集合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pre_forum_faq </w:t>
      </w:r>
      <w:r w:rsidRPr="00E545E8">
        <w:rPr>
          <w:rFonts w:hint="eastAsia"/>
          <w:kern w:val="0"/>
        </w:rPr>
        <w:t>论坛帮助表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093"/>
        <w:gridCol w:w="750"/>
        <w:gridCol w:w="950"/>
        <w:gridCol w:w="950"/>
        <w:gridCol w:w="1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帮助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帮助父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排序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帮助标识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帮助关键词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帮助标题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帮助内容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pre_forum_forum </w:t>
      </w:r>
      <w:r w:rsidRPr="00E545E8">
        <w:rPr>
          <w:rFonts w:hint="eastAsia"/>
          <w:kern w:val="0"/>
        </w:rPr>
        <w:t>版块表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846"/>
        <w:gridCol w:w="3340"/>
        <w:gridCol w:w="723"/>
        <w:gridCol w:w="590"/>
        <w:gridCol w:w="463"/>
        <w:gridCol w:w="149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上级论坛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,'forum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,'sub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forum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(group: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forum: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普通论坛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sub: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子论坛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隐藏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风格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todayposts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今日发帖数量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最后发表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绑定的二级域名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allowsmilies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允许使用表情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allowhtml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html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allowbbcode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bbcode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allowimgcode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img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allowmediacode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允许使用多媒体代码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allowanonymous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允许匿名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allowpostspecial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允许发表特殊主题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allowspecialonly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只允许发表特殊主题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allowappend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是否开启帖子补充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alloweditrules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允许版主修改论坛规则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allowfeed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允许推送动态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默认推送广播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allowside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显示边栏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recyclebin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是否启用回收站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modnewposts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是否审核发帖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jammer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是否启用干扰码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disablewatermark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是否图片附件增加水印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inheritedmod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本论坛或分类版主的权力继承到下级论坛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autoclose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自动关闭主题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forumcolumns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增加论坛水平横排设置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catforumcolumns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增加分区版块水平横排设置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threadcaches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主题缓存功能设置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alloweditpost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允许编辑帖子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只显示子版块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modworks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本版有待处理的管理事项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allowglobalstick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是否显示全局置顶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群组等级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commoncredits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群组公共积分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archive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是否有存档表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recommend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推荐到的版块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版块或群组的收藏次数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版块或群组的分享次数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disablethumb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是否添加缩略图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disablecollect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禁止淘帖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pre_forum_forum_threadtable </w:t>
      </w:r>
      <w:r w:rsidRPr="00E545E8">
        <w:rPr>
          <w:rFonts w:hint="eastAsia"/>
          <w:kern w:val="0"/>
        </w:rPr>
        <w:t>版块存档信息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37"/>
        <w:gridCol w:w="2093"/>
        <w:gridCol w:w="750"/>
        <w:gridCol w:w="950"/>
        <w:gridCol w:w="950"/>
        <w:gridCol w:w="145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threadtableid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thread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pre_forum_forumfield </w:t>
      </w:r>
      <w:r w:rsidRPr="00E545E8">
        <w:rPr>
          <w:rFonts w:hint="eastAsia"/>
          <w:kern w:val="0"/>
        </w:rPr>
        <w:t>版块扩展表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823"/>
        <w:gridCol w:w="1866"/>
        <w:gridCol w:w="529"/>
        <w:gridCol w:w="704"/>
        <w:gridCol w:w="618"/>
        <w:gridCol w:w="291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私密论坛密码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redirect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URL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转发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attachextensions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允许上传附件类型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creditspolicy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版块积分策略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formulaperm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版块权限表达式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moderators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版主列表，格式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:admin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rules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版块规则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threadtypes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主题分类，序列化存放的设置，格式为一个数组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threadsorts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分类信息，序列化存放的设置，格式为一个数组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viewperm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4 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发表权限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4 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replyperm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回复权限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4 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getattachperm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下载附件权限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4 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postattachperm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上传附件权限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4 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postimageperm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上传图片权限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4 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spviewperm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不受限于版权权限表达式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,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 1 4 5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seotitle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seo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seo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关键词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seodescription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seo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supe_pushsetting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supe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推送设置，序列化存放设置数据，格式为一个数组。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modrecommend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版主推荐规则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threadplugin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特殊主题插件数据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jointype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加入群组方式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为关闭，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为公开，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gviewperm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群组浏览权限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仅成员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所有用户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membernum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群组成员数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群组创建时间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群组最后更新时间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群组活跃度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founderuid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群组创始人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foundername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群组创始人名称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banner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群组头图片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分类下的群组数量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commentitem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relatedgroup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picstyle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帖子列表是否以图片形式显示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否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widthauto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默认是否宽屏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全局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宽屏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窄屏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pre_forum_forumrecommend </w:t>
      </w:r>
      <w:r w:rsidRPr="00E545E8">
        <w:rPr>
          <w:rFonts w:hint="eastAsia"/>
          <w:kern w:val="0"/>
        </w:rPr>
        <w:t>版主推荐表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53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是否含有附件图片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推荐主题标题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推荐主题作者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推荐主题作者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moderatorid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推荐管理人员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推荐主题有效期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显示位置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高亮颜色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附件文件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pre_forum_groupcreditslog </w:t>
      </w:r>
      <w:r w:rsidRPr="00E545E8">
        <w:rPr>
          <w:rFonts w:hint="eastAsia"/>
          <w:kern w:val="0"/>
        </w:rPr>
        <w:t>群组积分日志表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885"/>
        <w:gridCol w:w="2389"/>
        <w:gridCol w:w="750"/>
        <w:gridCol w:w="950"/>
        <w:gridCol w:w="950"/>
        <w:gridCol w:w="163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logdate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/20100308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pre_forum_groupfield </w:t>
      </w:r>
      <w:r w:rsidRPr="00E545E8">
        <w:rPr>
          <w:rFonts w:hint="eastAsia"/>
          <w:kern w:val="0"/>
        </w:rPr>
        <w:t>群组扩展信息缓存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群组关联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群组隐私设置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缓存生成时间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缓存数据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pre_forum_groupinvite </w:t>
      </w:r>
      <w:r w:rsidRPr="00E545E8">
        <w:rPr>
          <w:rFonts w:hint="eastAsia"/>
          <w:kern w:val="0"/>
        </w:rPr>
        <w:t>群组邀请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78"/>
        <w:gridCol w:w="2389"/>
        <w:gridCol w:w="750"/>
        <w:gridCol w:w="950"/>
        <w:gridCol w:w="950"/>
        <w:gridCol w:w="12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inviteuid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被邀请人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邀请时间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pre_forum_grouplevel </w:t>
      </w:r>
      <w:r w:rsidRPr="00E545E8">
        <w:rPr>
          <w:rFonts w:hint="eastAsia"/>
          <w:kern w:val="0"/>
        </w:rPr>
        <w:t>群组等级表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06"/>
        <w:gridCol w:w="2854"/>
        <w:gridCol w:w="807"/>
        <w:gridCol w:w="892"/>
        <w:gridCol w:w="872"/>
        <w:gridCol w:w="162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levelid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等级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special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,'default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default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leveltitle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群组等级名称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creditshigher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该等级的积分上限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creditslower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该等级的积分下限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等级图标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creditspolicy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积分策略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postpolicy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帖子策略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specialswitch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特殊开能开关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pre_forum_groupuser </w:t>
      </w:r>
      <w:r w:rsidRPr="00E545E8">
        <w:rPr>
          <w:rFonts w:hint="eastAsia"/>
          <w:kern w:val="0"/>
        </w:rPr>
        <w:t>群组成员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77"/>
        <w:gridCol w:w="2024"/>
        <w:gridCol w:w="595"/>
        <w:gridCol w:w="778"/>
        <w:gridCol w:w="718"/>
        <w:gridCol w:w="306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群组关联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成员等级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待审核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群主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副群主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明星成员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4: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普通成员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成员主题数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replies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成员回复数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joindateline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成员加入群组时间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成员最后活动时间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成员隐私设置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pre_forum_imagetype </w:t>
      </w:r>
      <w:r w:rsidRPr="00E545E8">
        <w:rPr>
          <w:rFonts w:hint="eastAsia"/>
          <w:kern w:val="0"/>
        </w:rPr>
        <w:t>图片</w:t>
      </w:r>
      <w:r w:rsidRPr="00E545E8">
        <w:rPr>
          <w:kern w:val="0"/>
        </w:rPr>
        <w:t xml:space="preserve"> </w:t>
      </w:r>
      <w:r w:rsidRPr="00E545E8">
        <w:rPr>
          <w:rFonts w:hint="eastAsia"/>
          <w:kern w:val="0"/>
        </w:rPr>
        <w:t>表情</w:t>
      </w:r>
      <w:r w:rsidRPr="00E545E8">
        <w:rPr>
          <w:kern w:val="0"/>
        </w:rPr>
        <w:t xml:space="preserve"> </w:t>
      </w:r>
      <w:r w:rsidRPr="00E545E8">
        <w:rPr>
          <w:rFonts w:hint="eastAsia"/>
          <w:kern w:val="0"/>
        </w:rPr>
        <w:t>头像等</w:t>
      </w:r>
      <w:r w:rsidRPr="00E545E8">
        <w:rPr>
          <w:kern w:val="0"/>
        </w:rPr>
        <w:t xml:space="preserve"> </w:t>
      </w:r>
      <w:r w:rsidRPr="00E545E8">
        <w:rPr>
          <w:rFonts w:hint="eastAsia"/>
          <w:kern w:val="0"/>
        </w:rPr>
        <w:t>分类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3427"/>
        <w:gridCol w:w="773"/>
        <w:gridCol w:w="652"/>
        <w:gridCol w:w="548"/>
        <w:gridCol w:w="171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smiley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,'icon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,'avatar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smiley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br/>
              <w:t>(smiley: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icon: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avatar: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头像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图片目录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pre_forum_medal </w:t>
      </w:r>
      <w:r w:rsidRPr="00E545E8">
        <w:rPr>
          <w:rFonts w:hint="eastAsia"/>
          <w:kern w:val="0"/>
        </w:rPr>
        <w:t>勋章表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2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medalid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勋章有效期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勋章获得条件表达式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勋章购买使用积分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勋章价格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pre_forum_medallog </w:t>
      </w:r>
      <w:r w:rsidRPr="00E545E8">
        <w:rPr>
          <w:rFonts w:hint="eastAsia"/>
          <w:kern w:val="0"/>
        </w:rPr>
        <w:t>勋章日志表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1"/>
        <w:gridCol w:w="2389"/>
        <w:gridCol w:w="750"/>
        <w:gridCol w:w="950"/>
        <w:gridCol w:w="950"/>
        <w:gridCol w:w="18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勋章拥有着用户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medalid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颁发时间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有效期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勋章状态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pre_forum_memberrecommend </w:t>
      </w:r>
      <w:r w:rsidRPr="00E545E8">
        <w:rPr>
          <w:rFonts w:hint="eastAsia"/>
          <w:kern w:val="0"/>
        </w:rPr>
        <w:t>用户推荐表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12"/>
        <w:gridCol w:w="2389"/>
        <w:gridCol w:w="750"/>
        <w:gridCol w:w="950"/>
        <w:gridCol w:w="950"/>
        <w:gridCol w:w="12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recommenduid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pre_forum_moderator </w:t>
      </w:r>
      <w:r w:rsidRPr="00E545E8">
        <w:rPr>
          <w:rFonts w:hint="eastAsia"/>
          <w:kern w:val="0"/>
        </w:rPr>
        <w:t>版主表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是否继承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pre_forum_modwork </w:t>
      </w:r>
      <w:r w:rsidRPr="00E545E8">
        <w:rPr>
          <w:rFonts w:hint="eastAsia"/>
          <w:kern w:val="0"/>
        </w:rPr>
        <w:t>论坛管理统计表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82"/>
        <w:gridCol w:w="2389"/>
        <w:gridCol w:w="1229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动作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2006-01-01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时间段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登录次数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pre_forum_onlinelist </w:t>
      </w:r>
      <w:r w:rsidRPr="00E545E8">
        <w:rPr>
          <w:rFonts w:hint="eastAsia"/>
          <w:kern w:val="0"/>
        </w:rPr>
        <w:t>在线列表定制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093"/>
        <w:gridCol w:w="750"/>
        <w:gridCol w:w="950"/>
        <w:gridCol w:w="950"/>
        <w:gridCol w:w="103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组名称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pre_forum_order </w:t>
      </w:r>
      <w:r w:rsidRPr="00E545E8">
        <w:rPr>
          <w:rFonts w:hint="eastAsia"/>
          <w:kern w:val="0"/>
        </w:rPr>
        <w:t>订单信息表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14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订单号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购买者姓名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补单管理员姓名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购买者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float(7,2)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submitdate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提交日期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confirmdate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确认日期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购买时的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Email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购买时的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pre_forum_poll </w:t>
      </w:r>
      <w:r w:rsidRPr="00E545E8">
        <w:rPr>
          <w:rFonts w:hint="eastAsia"/>
          <w:kern w:val="0"/>
        </w:rPr>
        <w:t>投票表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60"/>
        <w:gridCol w:w="2389"/>
        <w:gridCol w:w="750"/>
        <w:gridCol w:w="950"/>
        <w:gridCol w:w="950"/>
        <w:gridCol w:w="2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overt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是否公开投票参与人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是否多选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是否投票后可见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maxchoices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最大可选项数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过期时间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pollpreview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选项内容前两项预览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voters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投票人数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pre_forum_polloption </w:t>
      </w:r>
      <w:r w:rsidRPr="00E545E8">
        <w:rPr>
          <w:rFonts w:hint="eastAsia"/>
          <w:kern w:val="0"/>
        </w:rPr>
        <w:t>投票选项表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0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polloptionid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选项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votes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票数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polloption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选项内容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voterids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投票人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pre_forum_pollvoter </w:t>
      </w:r>
      <w:r w:rsidRPr="00E545E8">
        <w:rPr>
          <w:rFonts w:hint="eastAsia"/>
          <w:kern w:val="0"/>
        </w:rPr>
        <w:t>投票用户表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1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选项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发表时间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pre_forum_post </w:t>
      </w:r>
      <w:r w:rsidRPr="00E545E8">
        <w:rPr>
          <w:rFonts w:hint="eastAsia"/>
          <w:kern w:val="0"/>
        </w:rPr>
        <w:t>帖子表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72"/>
        <w:gridCol w:w="1863"/>
        <w:gridCol w:w="527"/>
        <w:gridCol w:w="702"/>
        <w:gridCol w:w="615"/>
        <w:gridCol w:w="347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是否是首贴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消息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发帖者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是否通过审核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回收站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-2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审核忽略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草稿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是否匿名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usesig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是否启用签名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htmlon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HTML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bbcodeoff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是否关闭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BBCODE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smileyoff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是否关闭表情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parseurloff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是否允许粘贴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评分分数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二进制位存储，对应十进制值为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#D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后的值，存储在数据库中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新增字段，用于存放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是否存在点评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replycredit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回帖获得积分记录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帖子位置信息</w:t>
            </w:r>
          </w:p>
        </w:tc>
      </w:tr>
    </w:tbl>
    <w:p w:rsidR="0024180E" w:rsidRPr="00E545E8" w:rsidRDefault="0024180E" w:rsidP="0069715F">
      <w:pPr>
        <w:pStyle w:val="Heading6"/>
        <w:rPr>
          <w:kern w:val="0"/>
        </w:rPr>
      </w:pPr>
      <w:r w:rsidRPr="00E545E8">
        <w:rPr>
          <w:kern w:val="0"/>
        </w:rPr>
        <w:t xml:space="preserve">pre_forum_post_location </w:t>
      </w:r>
      <w:r w:rsidRPr="00E545E8">
        <w:rPr>
          <w:rFonts w:hint="eastAsia"/>
          <w:kern w:val="0"/>
        </w:rPr>
        <w:t>帖子地理位置表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mapx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mapy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pre_forum_post_moderate </w:t>
      </w:r>
      <w:r w:rsidRPr="00E545E8">
        <w:rPr>
          <w:rFonts w:hint="eastAsia"/>
          <w:kern w:val="0"/>
        </w:rPr>
        <w:t>帖子审核数据表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>pre_forum_post_tableid post</w:t>
      </w:r>
      <w:r w:rsidRPr="00E545E8">
        <w:rPr>
          <w:rFonts w:hint="eastAsia"/>
          <w:kern w:val="0"/>
        </w:rPr>
        <w:t>分表协调表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50"/>
        <w:gridCol w:w="1714"/>
        <w:gridCol w:w="750"/>
        <w:gridCol w:w="950"/>
        <w:gridCol w:w="950"/>
        <w:gridCol w:w="86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Post 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pre_forum_postcache </w:t>
      </w:r>
      <w:r w:rsidRPr="00E545E8">
        <w:rPr>
          <w:rFonts w:hint="eastAsia"/>
          <w:kern w:val="0"/>
        </w:rPr>
        <w:t>论坛帖子缓存表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64"/>
        <w:gridCol w:w="1714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点评内容缓存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评分情况缓存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pre_forum_postcomment </w:t>
      </w:r>
      <w:r w:rsidRPr="00E545E8">
        <w:rPr>
          <w:rFonts w:hint="eastAsia"/>
          <w:kern w:val="0"/>
        </w:rPr>
        <w:t>点评帖子表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65"/>
        <w:gridCol w:w="2149"/>
        <w:gridCol w:w="648"/>
        <w:gridCol w:w="837"/>
        <w:gridCol w:w="797"/>
        <w:gridCol w:w="296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 x1.5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以后：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 xml:space="preserve">为游客　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-1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为观点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点评内容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是否包含点评观点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发帖者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rpid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关联的帖子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pre_forum_postlog </w:t>
      </w:r>
      <w:r w:rsidRPr="00E545E8">
        <w:rPr>
          <w:rFonts w:hint="eastAsia"/>
          <w:kern w:val="0"/>
        </w:rPr>
        <w:t>漫游帖子日志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pre_forum_poststick </w:t>
      </w:r>
      <w:r w:rsidRPr="00E545E8">
        <w:rPr>
          <w:rFonts w:hint="eastAsia"/>
          <w:kern w:val="0"/>
        </w:rPr>
        <w:t>回帖置顶表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9"/>
        <w:gridCol w:w="2389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pre_forum_promotion </w:t>
      </w:r>
      <w:r w:rsidRPr="00E545E8">
        <w:rPr>
          <w:rFonts w:hint="eastAsia"/>
          <w:kern w:val="0"/>
        </w:rPr>
        <w:t>论坛推广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84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会员名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pre_forum_ratelog </w:t>
      </w:r>
      <w:r w:rsidRPr="00E545E8">
        <w:rPr>
          <w:rFonts w:hint="eastAsia"/>
          <w:kern w:val="0"/>
        </w:rPr>
        <w:t>帖子评分记录表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评分字段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操作理由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pre_forum_relatedthread </w:t>
      </w:r>
      <w:r w:rsidRPr="00E545E8">
        <w:rPr>
          <w:rFonts w:hint="eastAsia"/>
          <w:kern w:val="0"/>
        </w:rPr>
        <w:t>相关主题表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39"/>
        <w:gridCol w:w="2752"/>
        <w:gridCol w:w="873"/>
        <w:gridCol w:w="947"/>
        <w:gridCol w:w="946"/>
        <w:gridCol w:w="139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enum(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general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,'trade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general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关键词类型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过期时间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关键字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relatedthreads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相关主题序列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pre_forum_replycredit </w:t>
      </w:r>
      <w:r w:rsidRPr="00E545E8">
        <w:rPr>
          <w:rFonts w:hint="eastAsia"/>
          <w:kern w:val="0"/>
        </w:rPr>
        <w:t>主题回帖获得积分规则表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00"/>
        <w:gridCol w:w="2283"/>
        <w:gridCol w:w="705"/>
        <w:gridCol w:w="900"/>
        <w:gridCol w:w="882"/>
        <w:gridCol w:w="218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单次回复奖励额度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extcreditstype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本规则下奖励积分的类型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回复奖励次数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membertimes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单个用户参与次数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用户设置的回帖奖励几率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>pre_forum_rsscache rss</w:t>
      </w:r>
      <w:r w:rsidRPr="00E545E8">
        <w:rPr>
          <w:rFonts w:hint="eastAsia"/>
          <w:kern w:val="0"/>
        </w:rPr>
        <w:t>缓存表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20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最后更新时间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forum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guidetype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导读中的类型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>pre_forum_spacecache minispace</w:t>
      </w:r>
      <w:r w:rsidRPr="00E545E8">
        <w:rPr>
          <w:rFonts w:hint="eastAsia"/>
          <w:kern w:val="0"/>
        </w:rPr>
        <w:t>缓存表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1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缓存变量的名称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缓存变量的值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过期时间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pre_forum_statlog </w:t>
      </w:r>
      <w:r w:rsidRPr="00E545E8">
        <w:rPr>
          <w:rFonts w:hint="eastAsia"/>
          <w:kern w:val="0"/>
        </w:rPr>
        <w:t>版块统计日志表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885"/>
        <w:gridCol w:w="2389"/>
        <w:gridCol w:w="750"/>
        <w:gridCol w:w="950"/>
        <w:gridCol w:w="950"/>
        <w:gridCol w:w="214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日志日期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记录类型</w:t>
            </w:r>
            <w:r w:rsidRPr="00E545E8">
              <w:rPr>
                <w:rFonts w:ascii="Î¢ÈíÑÅºÚ Western" w:eastAsia="微软雅黑" w:hAnsi="Î¢ÈíÑÅºÚ Western" w:cs="宋体"/>
                <w:color w:val="333333"/>
                <w:kern w:val="0"/>
                <w:sz w:val="20"/>
                <w:szCs w:val="20"/>
              </w:rPr>
              <w:t xml:space="preserve"> —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发帖数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记录值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 </w:t>
      </w:r>
      <w:r w:rsidRPr="00E545E8">
        <w:rPr>
          <w:rFonts w:hint="eastAsia"/>
          <w:kern w:val="0"/>
        </w:rPr>
        <w:t>主题表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763"/>
        <w:gridCol w:w="1797"/>
        <w:gridCol w:w="521"/>
        <w:gridCol w:w="672"/>
        <w:gridCol w:w="574"/>
        <w:gridCol w:w="312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上级论坛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posttableid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sortid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阅读权限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最后发表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lastposter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最后发表人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views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浏览次数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replies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回复次数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置顶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回收站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-2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-3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审核忽略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-4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草稿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是否高亮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是否精华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是否评分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special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特殊主题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投票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商品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;3: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悬赏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;4: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活动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;5: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辩论贴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;127: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插件相关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无附件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普通附件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有图片附件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moderated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是否被管理员改动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是否关闭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stickreply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是否有回帖置顶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recommends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推荐指数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recommend_add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支持人数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recommend_sub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反对人数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heats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主题热度值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二进制位存储，对应十进制值为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#D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后的值，存储在数据库中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isgroup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是否为群组帖子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主题收藏次数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主题分享次数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stamp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-1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主题图章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-1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pushedaid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被推送到的文章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cover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主题封面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负数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远程　正数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无封面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replycredit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回帖奖励积分主题记录积分值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relatebytag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根据帖子标签取的相关主题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 (time /t tid,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…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maxposition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最大回帖位置信息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pre_forum_thread_moderate </w:t>
      </w:r>
      <w:r w:rsidRPr="00E545E8">
        <w:rPr>
          <w:rFonts w:hint="eastAsia"/>
          <w:kern w:val="0"/>
        </w:rPr>
        <w:t>主题审核数据表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pre_forum_threadaddviews </w:t>
      </w:r>
      <w:r w:rsidRPr="00E545E8">
        <w:rPr>
          <w:rFonts w:hint="eastAsia"/>
          <w:kern w:val="0"/>
        </w:rPr>
        <w:t>主题查看数延时更新表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39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addviews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浏览次数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pre_forum_threadclass </w:t>
      </w:r>
      <w:r w:rsidRPr="00E545E8">
        <w:rPr>
          <w:rFonts w:hint="eastAsia"/>
          <w:kern w:val="0"/>
        </w:rPr>
        <w:t>主题分类表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43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所属版块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mediumint(9)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分类图标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moderators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仅管理者可用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pre_forum_threadclosed </w:t>
      </w:r>
      <w:r w:rsidRPr="00E545E8">
        <w:rPr>
          <w:rFonts w:hint="eastAsia"/>
          <w:kern w:val="0"/>
        </w:rPr>
        <w:t>主题转移后保留的指向记录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886"/>
        <w:gridCol w:w="2389"/>
        <w:gridCol w:w="750"/>
        <w:gridCol w:w="950"/>
        <w:gridCol w:w="950"/>
        <w:gridCol w:w="1562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对应源主题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redirect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保留的指向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tid</w:t>
            </w:r>
          </w:p>
        </w:tc>
      </w:tr>
    </w:tbl>
    <w:p w:rsidR="0024180E" w:rsidRPr="00E545E8" w:rsidRDefault="0024180E" w:rsidP="00E545E8">
      <w:pPr>
        <w:widowControl/>
        <w:shd w:val="clear" w:color="auto" w:fill="FFFFFF"/>
        <w:spacing w:after="180"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pre_forum_threaddisablepos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主题有楼层不准确时不使用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position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查询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750"/>
        <w:gridCol w:w="2389"/>
        <w:gridCol w:w="750"/>
        <w:gridCol w:w="950"/>
        <w:gridCol w:w="950"/>
        <w:gridCol w:w="8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pre_forum_threadimage </w:t>
      </w:r>
      <w:r w:rsidRPr="00E545E8">
        <w:rPr>
          <w:rFonts w:hint="eastAsia"/>
          <w:kern w:val="0"/>
        </w:rPr>
        <w:t>主题图片表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pre_forum_threadlog </w:t>
      </w:r>
      <w:r w:rsidRPr="00E545E8">
        <w:rPr>
          <w:rFonts w:hint="eastAsia"/>
          <w:kern w:val="0"/>
        </w:rPr>
        <w:t>漫游主题日志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55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otherid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pre_forum_threadmod </w:t>
      </w:r>
      <w:r w:rsidRPr="00E545E8">
        <w:rPr>
          <w:rFonts w:hint="eastAsia"/>
          <w:kern w:val="0"/>
        </w:rPr>
        <w:t>主题管理记录表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1"/>
        <w:gridCol w:w="2389"/>
        <w:gridCol w:w="750"/>
        <w:gridCol w:w="950"/>
        <w:gridCol w:w="950"/>
        <w:gridCol w:w="180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有效时间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使用道具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stamp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主题图章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原因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pre_forum_threadpartake </w:t>
      </w:r>
      <w:r w:rsidRPr="00E545E8">
        <w:rPr>
          <w:rFonts w:hint="eastAsia"/>
          <w:kern w:val="0"/>
        </w:rPr>
        <w:t>主题参与者记录表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参与时间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pre_forum_threadpreview </w:t>
      </w:r>
      <w:r w:rsidRPr="00E545E8">
        <w:rPr>
          <w:rFonts w:hint="eastAsia"/>
          <w:kern w:val="0"/>
        </w:rPr>
        <w:t>服务于广播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887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转播次数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主题内容预览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pre_forum_threadrush </w:t>
      </w:r>
      <w:r w:rsidRPr="00E545E8">
        <w:rPr>
          <w:rFonts w:hint="eastAsia"/>
          <w:kern w:val="0"/>
        </w:rPr>
        <w:t>抢楼设置表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68"/>
        <w:gridCol w:w="2389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stopfloor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截止楼层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starttimefrom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开始时间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starttimeto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结束时间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rewardfloor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奖励楼层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creditlimit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-996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积分下限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pre_forum_threadtype </w:t>
      </w:r>
      <w:r w:rsidRPr="00E545E8">
        <w:rPr>
          <w:rFonts w:hint="eastAsia"/>
          <w:kern w:val="0"/>
        </w:rPr>
        <w:t>分类信息表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58"/>
        <w:gridCol w:w="737"/>
        <w:gridCol w:w="935"/>
        <w:gridCol w:w="930"/>
        <w:gridCol w:w="215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版块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分类图标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special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modelid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分类模型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分类有效期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分类信息内容模板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分类信息主题模板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分类信息发帖模板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btemplate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分类信息模块调用模板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pre_forum_trade </w:t>
      </w:r>
      <w:r w:rsidRPr="00E545E8">
        <w:rPr>
          <w:rFonts w:hint="eastAsia"/>
          <w:kern w:val="0"/>
        </w:rPr>
        <w:t>商品数据表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02"/>
        <w:gridCol w:w="2389"/>
        <w:gridCol w:w="750"/>
        <w:gridCol w:w="950"/>
        <w:gridCol w:w="950"/>
        <w:gridCol w:w="162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sellerid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seller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卖家帐号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tenpayaccount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卖家财付通账号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quality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成色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locus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所在地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物流方式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ordinaryfee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smallint(4)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平邮附加费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expressfee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smallint(4)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快递附加费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emsfee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smallint(4)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EMS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附加费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商品类型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交易时间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过期时间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lastbuyer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最后买家用户名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最后交易时间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totalitems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总交易量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tradesum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总交易额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是否关闭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商品图片的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Aid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costprice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商品原价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costcredit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积分原价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credittradesum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总积分交易额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pre_forum_tradecomment </w:t>
      </w:r>
      <w:r w:rsidRPr="00E545E8">
        <w:rPr>
          <w:rFonts w:hint="eastAsia"/>
          <w:kern w:val="0"/>
        </w:rPr>
        <w:t>信用评价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69"/>
        <w:gridCol w:w="2389"/>
        <w:gridCol w:w="750"/>
        <w:gridCol w:w="950"/>
        <w:gridCol w:w="950"/>
        <w:gridCol w:w="16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订单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评价方会员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评价方用户名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rateeid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被评价方会员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被评价方用户名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评价内容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评价时间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pre_forum_tradelog </w:t>
      </w:r>
      <w:r w:rsidRPr="00E545E8">
        <w:rPr>
          <w:rFonts w:hint="eastAsia"/>
          <w:kern w:val="0"/>
        </w:rPr>
        <w:t>交易记录表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65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订单号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支付宝订单号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在线支付方式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quality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成色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商品类型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tax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decimal(6,2)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交易手续费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locus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物品所在地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sellerid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seller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selleraccount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卖家交易帐号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tenpayaccount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卖家财付通账号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buyercontact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买家联系方式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buyercredits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买家暂扣积分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buyermsg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买家留言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状态最后更新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offline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是否离线交易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买家姓名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buyerzip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买家邮编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buyerphone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买家电话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buyermobile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买家手机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运输方式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transportfee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运输费用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baseprice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商品原价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折扣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ratestatus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评价状态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订单留言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积分价格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basecredit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积分原价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pre_forum_typeoption </w:t>
      </w:r>
      <w:r w:rsidRPr="00E545E8">
        <w:rPr>
          <w:rFonts w:hint="eastAsia"/>
          <w:kern w:val="0"/>
        </w:rPr>
        <w:t>分类信息设置项目表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76"/>
        <w:gridCol w:w="1988"/>
        <w:gridCol w:w="694"/>
        <w:gridCol w:w="888"/>
        <w:gridCol w:w="866"/>
        <w:gridCol w:w="264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classid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分类信息上级项目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分类信息排序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分类信息项目是否受有效期限制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protect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分类信息项目是否是保护项目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分类信息项目标识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分类信息项目单位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rules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分类信息项目规则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permprompt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分类信息项目权限提示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pre_forum_typeoptionvar </w:t>
      </w:r>
      <w:r w:rsidRPr="00E545E8">
        <w:rPr>
          <w:rFonts w:hint="eastAsia"/>
          <w:kern w:val="0"/>
        </w:rPr>
        <w:t>分类信息项目数据表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1"/>
        <w:gridCol w:w="2285"/>
        <w:gridCol w:w="706"/>
        <w:gridCol w:w="901"/>
        <w:gridCol w:w="884"/>
        <w:gridCol w:w="256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sortid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分类信息数据对应帖子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分类信息数据对应帖子板块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分类信息数据对应选项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分类信息数据有效期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分类信息数据数值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pre_forum_typevar </w:t>
      </w:r>
      <w:r w:rsidRPr="00E545E8">
        <w:rPr>
          <w:rFonts w:hint="eastAsia"/>
          <w:kern w:val="0"/>
        </w:rPr>
        <w:t>分类信息对应项目表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01"/>
        <w:gridCol w:w="1149"/>
        <w:gridCol w:w="750"/>
        <w:gridCol w:w="950"/>
        <w:gridCol w:w="950"/>
        <w:gridCol w:w="2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sortid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分类信息对应项目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分类信息对应项目是否可用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分类信息对应项目是否必填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unchangeable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分类信息对应项目是否可修改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分类信息对应项目是否可搜索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分类信息对应项目顺序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subjectshow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pre_forum_warning </w:t>
      </w:r>
      <w:r w:rsidRPr="00E545E8">
        <w:rPr>
          <w:rFonts w:hint="eastAsia"/>
          <w:kern w:val="0"/>
        </w:rPr>
        <w:t>警告记录表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65"/>
        <w:gridCol w:w="2389"/>
        <w:gridCol w:w="750"/>
        <w:gridCol w:w="950"/>
        <w:gridCol w:w="950"/>
        <w:gridCol w:w="16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wid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pid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警告者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警告者用户名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被警告者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被警告者用户名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警告时间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警告原因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pre_home_album </w:t>
      </w:r>
      <w:r w:rsidRPr="00E545E8">
        <w:rPr>
          <w:rFonts w:hint="eastAsia"/>
          <w:kern w:val="0"/>
        </w:rPr>
        <w:t>相册表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88"/>
        <w:gridCol w:w="1752"/>
        <w:gridCol w:w="480"/>
        <w:gridCol w:w="650"/>
        <w:gridCol w:w="545"/>
        <w:gridCol w:w="37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albumid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albumname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相册名字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相册系统分类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相册建立时间戳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相册最后修改时间戳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相册照片数量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相册封面照片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相册是否有图片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相册隐私设置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″全站用户可见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″为全好友可见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″为仅指定的好友可见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″为仅自己可见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″为凭密码查看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相册密码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允许查看相册的用户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多个用户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”间隔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相册收藏次数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相册分享次数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depict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相册描述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pre_home_album_category </w:t>
      </w:r>
      <w:r w:rsidRPr="00E545E8">
        <w:rPr>
          <w:rFonts w:hint="eastAsia"/>
          <w:kern w:val="0"/>
        </w:rPr>
        <w:t>相册系统栏目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2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上级栏目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相册数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pre_home_appcreditlog </w:t>
      </w:r>
      <w:r w:rsidRPr="00E545E8">
        <w:rPr>
          <w:rFonts w:hint="eastAsia"/>
          <w:kern w:val="0"/>
        </w:rPr>
        <w:t>漫游应用积分操作记录表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51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logid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序列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积分转入转出类型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积分数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操作时间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pre_home_blacklist </w:t>
      </w:r>
      <w:r w:rsidRPr="00E545E8">
        <w:rPr>
          <w:rFonts w:hint="eastAsia"/>
          <w:kern w:val="0"/>
        </w:rPr>
        <w:t>屏蔽黑名单表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2389"/>
        <w:gridCol w:w="750"/>
        <w:gridCol w:w="950"/>
        <w:gridCol w:w="950"/>
        <w:gridCol w:w="16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被屏蔽的用户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被屏蔽的时间戳</w:t>
            </w:r>
          </w:p>
        </w:tc>
      </w:tr>
    </w:tbl>
    <w:p w:rsidR="0024180E" w:rsidRPr="00E545E8" w:rsidRDefault="0024180E" w:rsidP="00E545E8">
      <w:pPr>
        <w:widowControl/>
        <w:shd w:val="clear" w:color="auto" w:fill="FFFFFF"/>
        <w:spacing w:after="180"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pre_home_blog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88"/>
        <w:gridCol w:w="1755"/>
        <w:gridCol w:w="481"/>
        <w:gridCol w:w="652"/>
        <w:gridCol w:w="547"/>
        <w:gridCol w:w="383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日志所属用户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日志所属用户名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classid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系统分类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viewnum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日志查看数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replynum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日志回复数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热度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日志发布时间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日志是否有图片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noreply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是否允许评论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″为允许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″为不允许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日志隐私设置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″为全站用户可见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″为全好友可见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″为仅指定的好友可见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″为仅自己可见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″为凭密码查看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日志密码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日志收藏次数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日志分享次数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blog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6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7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click8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 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pre_home_blog_category </w:t>
      </w:r>
      <w:r w:rsidRPr="00E545E8">
        <w:rPr>
          <w:rFonts w:hint="eastAsia"/>
          <w:kern w:val="0"/>
        </w:rPr>
        <w:t>日志系统栏目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2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上级栏目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pre_home_blog_moderate </w:t>
      </w:r>
      <w:r w:rsidRPr="00E545E8">
        <w:rPr>
          <w:rFonts w:hint="eastAsia"/>
          <w:kern w:val="0"/>
        </w:rPr>
        <w:t>日志审核数据表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pre_home_blogfield </w:t>
      </w:r>
      <w:r w:rsidRPr="00E545E8">
        <w:rPr>
          <w:rFonts w:hint="eastAsia"/>
          <w:kern w:val="0"/>
        </w:rPr>
        <w:t>日志字段表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87"/>
        <w:gridCol w:w="2062"/>
        <w:gridCol w:w="611"/>
        <w:gridCol w:w="796"/>
        <w:gridCol w:w="742"/>
        <w:gridCol w:w="295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日志所属用户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发表日志的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相关日志的数据信息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relatedtime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相关日志产生时间戳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允许查看日志的用户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多个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以”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”间隔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hotuser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热点用户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magiccolor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道具彩色灯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magicpaper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道具信纸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pushedaid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被推送到的文章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pre_home_class </w:t>
      </w:r>
      <w:r w:rsidRPr="00E545E8">
        <w:rPr>
          <w:rFonts w:hint="eastAsia"/>
          <w:kern w:val="0"/>
        </w:rPr>
        <w:t>日志个人分类表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34"/>
        <w:gridCol w:w="2389"/>
        <w:gridCol w:w="750"/>
        <w:gridCol w:w="950"/>
        <w:gridCol w:w="950"/>
        <w:gridCol w:w="16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classid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个人分类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classname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分类所属用户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分类创建时间戳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pre_home_click </w:t>
      </w:r>
      <w:r w:rsidRPr="00E545E8">
        <w:rPr>
          <w:rFonts w:hint="eastAsia"/>
          <w:kern w:val="0"/>
        </w:rPr>
        <w:t>表态动作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093"/>
        <w:gridCol w:w="750"/>
        <w:gridCol w:w="950"/>
        <w:gridCol w:w="950"/>
        <w:gridCol w:w="10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是否有效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排序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pre_home_clickuser </w:t>
      </w:r>
      <w:r w:rsidRPr="00E545E8">
        <w:rPr>
          <w:rFonts w:hint="eastAsia"/>
          <w:kern w:val="0"/>
        </w:rPr>
        <w:t>用户表态表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68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作用对象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作用对象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发表表态时间戳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pre_home_comment </w:t>
      </w:r>
      <w:r w:rsidRPr="00E545E8">
        <w:rPr>
          <w:rFonts w:hint="eastAsia"/>
          <w:kern w:val="0"/>
        </w:rPr>
        <w:t>用户评论表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05"/>
        <w:gridCol w:w="2075"/>
        <w:gridCol w:w="617"/>
        <w:gridCol w:w="802"/>
        <w:gridCol w:w="751"/>
        <w:gridCol w:w="29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发表评论的用户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评论对象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评论对象的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blogid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若为回复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回复作者用户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若为回复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回复作者用户名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magicflicker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是否使用了道具彩虹炫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pre_home_comment_moderate </w:t>
      </w:r>
      <w:r w:rsidRPr="00E545E8">
        <w:rPr>
          <w:rFonts w:hint="eastAsia"/>
          <w:kern w:val="0"/>
        </w:rPr>
        <w:t>家园评论审核数据表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pre_home_docomment </w:t>
      </w:r>
      <w:r w:rsidRPr="00E545E8">
        <w:rPr>
          <w:rFonts w:hint="eastAsia"/>
          <w:kern w:val="0"/>
        </w:rPr>
        <w:t>用户记录回复表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8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记录回复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上级记录回复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所评论的记录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发布记录者用户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发布记录者用户名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记录回复时间戳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记录回复内容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发布记录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记录回复的层级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pre_home_doing </w:t>
      </w:r>
      <w:r w:rsidRPr="00E545E8">
        <w:rPr>
          <w:rFonts w:hint="eastAsia"/>
          <w:kern w:val="0"/>
        </w:rPr>
        <w:t>用户记录表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8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记录发布者用户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记录发布者用户名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记录的发表来源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记录发布时间戳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记录发布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replynum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记录回复数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记录状态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pre_home_doing_moderate </w:t>
      </w:r>
      <w:r w:rsidRPr="00E545E8">
        <w:rPr>
          <w:rFonts w:hint="eastAsia"/>
          <w:kern w:val="0"/>
        </w:rPr>
        <w:t>记录审核数据表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E545E8">
      <w:pPr>
        <w:widowControl/>
        <w:shd w:val="clear" w:color="auto" w:fill="FFFFFF"/>
        <w:spacing w:after="180"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pre_home_favorite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收藏表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20"/>
        <w:gridCol w:w="2389"/>
        <w:gridCol w:w="750"/>
        <w:gridCol w:w="950"/>
        <w:gridCol w:w="950"/>
        <w:gridCol w:w="12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收藏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spaceuid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空间会员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简介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pre_home_feed </w:t>
      </w:r>
      <w:r w:rsidRPr="00E545E8">
        <w:rPr>
          <w:rFonts w:hint="eastAsia"/>
          <w:kern w:val="0"/>
        </w:rPr>
        <w:t>站点</w:t>
      </w:r>
      <w:r w:rsidRPr="00E545E8">
        <w:rPr>
          <w:kern w:val="0"/>
        </w:rPr>
        <w:t>feed</w:t>
      </w:r>
      <w:r w:rsidRPr="00E545E8">
        <w:rPr>
          <w:rFonts w:hint="eastAsia"/>
          <w:kern w:val="0"/>
        </w:rPr>
        <w:t>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84"/>
        <w:gridCol w:w="1627"/>
        <w:gridCol w:w="427"/>
        <w:gridCol w:w="592"/>
        <w:gridCol w:w="466"/>
        <w:gridCol w:w="376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应用程序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信息的隐私设置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模板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hash:md5(title_template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body_template)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hash_data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数据内容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hash:md5(title_templat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title_data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body_template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body_data)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title_data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body_general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用户填写的信息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image_1_link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image_2_link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image_3_link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image_4_link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信息允许查看的好友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对应对象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对应对象类型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热度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pre_home_feed_app </w:t>
      </w:r>
      <w:r w:rsidRPr="00E545E8">
        <w:rPr>
          <w:rFonts w:hint="eastAsia"/>
          <w:kern w:val="0"/>
        </w:rPr>
        <w:t>应该</w:t>
      </w:r>
      <w:r w:rsidRPr="00E545E8">
        <w:rPr>
          <w:kern w:val="0"/>
        </w:rPr>
        <w:t>feed</w:t>
      </w:r>
      <w:r w:rsidRPr="00E545E8">
        <w:rPr>
          <w:rFonts w:hint="eastAsia"/>
          <w:kern w:val="0"/>
        </w:rPr>
        <w:t>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84"/>
        <w:gridCol w:w="1627"/>
        <w:gridCol w:w="427"/>
        <w:gridCol w:w="592"/>
        <w:gridCol w:w="466"/>
        <w:gridCol w:w="3760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应用程序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的用户名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信息的隐私设置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模板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hash:md5(title_template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body_template)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hash_data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数据内容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hash:md5(title_templat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title_data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body_template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body_data)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title_data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body_general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用户填写的信息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image_1_link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image_2_link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image_3_link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image_4_link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图片链接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信息允许查看的好友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pre_home_follow </w:t>
      </w:r>
      <w:r w:rsidRPr="00E545E8">
        <w:rPr>
          <w:rFonts w:hint="eastAsia"/>
          <w:kern w:val="0"/>
        </w:rPr>
        <w:t>用户关注关系表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60"/>
        <w:gridCol w:w="2163"/>
        <w:gridCol w:w="654"/>
        <w:gridCol w:w="844"/>
        <w:gridCol w:w="806"/>
        <w:gridCol w:w="282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followuid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被关注用户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被关注用户名称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bkname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正常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特殊关注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-1: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不能再关注此人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mutual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单向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已互相关注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pre_home_follow_feed </w:t>
      </w:r>
      <w:r w:rsidRPr="00E545E8">
        <w:rPr>
          <w:rFonts w:hint="eastAsia"/>
          <w:kern w:val="0"/>
        </w:rPr>
        <w:t>被关注者事件表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自增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被关注者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被关注用户名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转发理由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E545E8">
      <w:pPr>
        <w:widowControl/>
        <w:shd w:val="clear" w:color="auto" w:fill="FFFFFF"/>
        <w:spacing w:after="180"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pre_home_follow_feed_archiver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被关注者事件存档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自增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被关注者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被关注用户名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转发理由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E545E8">
      <w:pPr>
        <w:widowControl/>
        <w:shd w:val="clear" w:color="auto" w:fill="FFFFFF"/>
        <w:spacing w:after="180"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pre_home_friend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用户好友表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60"/>
        <w:gridCol w:w="2389"/>
        <w:gridCol w:w="750"/>
        <w:gridCol w:w="950"/>
        <w:gridCol w:w="950"/>
        <w:gridCol w:w="22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用户好友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用户好友名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好友所在的好友组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好友之间的任务关系数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加好友的时间戳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好友备注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pre_home_friend_request </w:t>
      </w:r>
      <w:r w:rsidRPr="00E545E8">
        <w:rPr>
          <w:rFonts w:hint="eastAsia"/>
          <w:kern w:val="0"/>
        </w:rPr>
        <w:t>申请好友表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60"/>
        <w:gridCol w:w="2389"/>
        <w:gridCol w:w="750"/>
        <w:gridCol w:w="950"/>
        <w:gridCol w:w="950"/>
        <w:gridCol w:w="20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被请求用户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被请求用户名称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gid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好友所在的好友组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char(60)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申请附言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请求好友时间戳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pre_home_friendlog </w:t>
      </w:r>
      <w:r w:rsidRPr="00E545E8">
        <w:rPr>
          <w:rFonts w:hint="eastAsia"/>
          <w:kern w:val="0"/>
        </w:rPr>
        <w:t>用户好友动作日志表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1"/>
        <w:gridCol w:w="2158"/>
        <w:gridCol w:w="652"/>
        <w:gridCol w:w="841"/>
        <w:gridCol w:w="803"/>
        <w:gridCol w:w="308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好友动作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add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”添加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update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”更新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好友动作时间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pre_home_notification </w:t>
      </w:r>
      <w:r w:rsidRPr="00E545E8">
        <w:rPr>
          <w:rFonts w:hint="eastAsia"/>
          <w:kern w:val="0"/>
        </w:rPr>
        <w:t>通知表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03"/>
        <w:gridCol w:w="1756"/>
        <w:gridCol w:w="482"/>
        <w:gridCol w:w="652"/>
        <w:gridCol w:w="548"/>
        <w:gridCol w:w="371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通知用户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通知类型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doing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”记录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friend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”好友请求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sharenotice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”好友分享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”话题回复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通知是否为新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″为新通知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”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″为通知已读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通知内容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通知产生的时间戳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from_id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来源对象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from_idtype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来源对象类型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from_num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来源量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pre_home_pic </w:t>
      </w:r>
      <w:r w:rsidRPr="00E545E8">
        <w:rPr>
          <w:rFonts w:hint="eastAsia"/>
          <w:kern w:val="0"/>
        </w:rPr>
        <w:t>家园图片表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88"/>
        <w:gridCol w:w="1804"/>
        <w:gridCol w:w="502"/>
        <w:gridCol w:w="675"/>
        <w:gridCol w:w="578"/>
        <w:gridCol w:w="360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albumid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图片所属相册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图片所属用户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图片所属用户名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图片上传时间戳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图片上传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filepath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是否有缩略图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是否有远程图片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0:home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本地图片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,1:home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远程图片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,2: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论坛本地图片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,3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论坛远程图片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热度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图片分享次数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6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7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click8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magicframe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道具使用相框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pre_home_pic_moderate </w:t>
      </w:r>
      <w:r w:rsidRPr="00E545E8">
        <w:rPr>
          <w:rFonts w:hint="eastAsia"/>
          <w:kern w:val="0"/>
        </w:rPr>
        <w:t>图片审核数据表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pre_home_picfield </w:t>
      </w:r>
      <w:r w:rsidRPr="00E545E8">
        <w:rPr>
          <w:rFonts w:hint="eastAsia"/>
          <w:kern w:val="0"/>
        </w:rPr>
        <w:t>家园图片拓展表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881"/>
        <w:gridCol w:w="2389"/>
        <w:gridCol w:w="750"/>
        <w:gridCol w:w="950"/>
        <w:gridCol w:w="950"/>
        <w:gridCol w:w="18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hotuser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图片对应热点用户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pre_home_poke </w:t>
      </w:r>
      <w:r w:rsidRPr="00E545E8">
        <w:rPr>
          <w:rFonts w:hint="eastAsia"/>
          <w:kern w:val="0"/>
        </w:rPr>
        <w:t>用户招呼表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51"/>
        <w:gridCol w:w="2389"/>
        <w:gridCol w:w="750"/>
        <w:gridCol w:w="950"/>
        <w:gridCol w:w="950"/>
        <w:gridCol w:w="16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接招呼的用户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打招呼的用户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打招呼的用户名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招呼内容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打招呼时间戳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招呼图标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pre_home_pokearchive </w:t>
      </w:r>
      <w:r w:rsidRPr="00E545E8">
        <w:rPr>
          <w:rFonts w:hint="eastAsia"/>
          <w:kern w:val="0"/>
        </w:rPr>
        <w:t>用户招呼存档表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32"/>
        <w:gridCol w:w="2389"/>
        <w:gridCol w:w="750"/>
        <w:gridCol w:w="950"/>
        <w:gridCol w:w="950"/>
        <w:gridCol w:w="136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招呼历史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pokeuid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uid + fromuid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目标用户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发起用户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招呼内容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招呼时间戳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iconid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招呼图标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pre_home_share </w:t>
      </w:r>
      <w:r w:rsidRPr="00E545E8">
        <w:rPr>
          <w:rFonts w:hint="eastAsia"/>
          <w:kern w:val="0"/>
        </w:rPr>
        <w:t>用户分享表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84"/>
        <w:gridCol w:w="2325"/>
        <w:gridCol w:w="723"/>
        <w:gridCol w:w="920"/>
        <w:gridCol w:w="909"/>
        <w:gridCol w:w="199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相关条目的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被分享者用户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分享标题模板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body_template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分享内容模板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body_data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分享内容数据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body_general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分享说明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分享的图片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image_link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分享的图片链接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热度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hotuser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相关热点用户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分享条目状态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pre_home_share_moderate </w:t>
      </w:r>
      <w:r w:rsidRPr="00E545E8">
        <w:rPr>
          <w:rFonts w:hint="eastAsia"/>
          <w:kern w:val="0"/>
        </w:rPr>
        <w:t>分享审核数据表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pre_home_show </w:t>
      </w:r>
      <w:r w:rsidRPr="00E545E8">
        <w:rPr>
          <w:rFonts w:hint="eastAsia"/>
          <w:kern w:val="0"/>
        </w:rPr>
        <w:t>用户上榜表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6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我要上榜用户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我要上榜用户名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单次访问单价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上榜总积分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上榜宣言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pre_home_specialuser </w:t>
      </w:r>
      <w:r w:rsidRPr="00E545E8">
        <w:rPr>
          <w:rFonts w:hint="eastAsia"/>
          <w:kern w:val="0"/>
        </w:rPr>
        <w:t>特殊用户表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6"/>
        <w:gridCol w:w="2150"/>
        <w:gridCol w:w="649"/>
        <w:gridCol w:w="838"/>
        <w:gridCol w:w="798"/>
        <w:gridCol w:w="267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为推荐用户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为默认好友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设置时间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操作原因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opusername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操作者用户名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pre_home_userapp </w:t>
      </w:r>
      <w:r w:rsidRPr="00E545E8">
        <w:rPr>
          <w:rFonts w:hint="eastAsia"/>
          <w:kern w:val="0"/>
        </w:rPr>
        <w:t>用户使用应用表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612"/>
        <w:gridCol w:w="2253"/>
        <w:gridCol w:w="692"/>
        <w:gridCol w:w="886"/>
        <w:gridCol w:w="864"/>
        <w:gridCol w:w="2149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使用应用的用户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应用是否公开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allowsidenav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是否在开始菜单中显示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allowfeed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是否允许应用产生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feed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allowprofilelink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时都允许在首页显示连接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narrow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是否在个人空间左边显示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menuorder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菜单顺序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pre_home_userappfield </w:t>
      </w:r>
      <w:r w:rsidRPr="00E545E8">
        <w:rPr>
          <w:rFonts w:hint="eastAsia"/>
          <w:kern w:val="0"/>
        </w:rPr>
        <w:t>用户使用应用扩展表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10"/>
        <w:gridCol w:w="2338"/>
        <w:gridCol w:w="729"/>
        <w:gridCol w:w="926"/>
        <w:gridCol w:w="918"/>
        <w:gridCol w:w="2435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使用应用的用户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profilelink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应用链接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myml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myml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格式的首页显示信息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pre_home_visitor </w:t>
      </w:r>
      <w:r w:rsidRPr="00E545E8">
        <w:rPr>
          <w:rFonts w:hint="eastAsia"/>
          <w:kern w:val="0"/>
        </w:rPr>
        <w:t>空间访问日志表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96"/>
        <w:gridCol w:w="2389"/>
        <w:gridCol w:w="750"/>
        <w:gridCol w:w="950"/>
        <w:gridCol w:w="950"/>
        <w:gridCol w:w="143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受访者用户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访问者用户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访问者用户名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访问时间戳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pre_portal_article_content </w:t>
      </w:r>
      <w:r w:rsidRPr="00E545E8">
        <w:rPr>
          <w:rFonts w:hint="eastAsia"/>
          <w:kern w:val="0"/>
        </w:rPr>
        <w:t>门户文章内容表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151"/>
        <w:gridCol w:w="2389"/>
        <w:gridCol w:w="750"/>
        <w:gridCol w:w="950"/>
        <w:gridCol w:w="950"/>
        <w:gridCol w:w="131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pageorder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分页排序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添加时间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pre_portal_article_count </w:t>
      </w:r>
      <w:r w:rsidRPr="00E545E8">
        <w:rPr>
          <w:rFonts w:hint="eastAsia"/>
          <w:kern w:val="0"/>
        </w:rPr>
        <w:t>门户文章统计数据表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98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viewnum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查看数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commentnum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文章收藏次数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文章分享次数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pre_portal_article_moderate </w:t>
      </w:r>
      <w:r w:rsidRPr="00E545E8">
        <w:rPr>
          <w:rFonts w:hint="eastAsia"/>
          <w:kern w:val="0"/>
        </w:rPr>
        <w:t>文章审核数据表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pre_portal_article_related </w:t>
      </w:r>
      <w:r w:rsidRPr="00E545E8">
        <w:rPr>
          <w:rFonts w:hint="eastAsia"/>
          <w:kern w:val="0"/>
        </w:rPr>
        <w:t>门户相关文章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343"/>
        <w:gridCol w:w="2389"/>
        <w:gridCol w:w="750"/>
        <w:gridCol w:w="950"/>
        <w:gridCol w:w="950"/>
        <w:gridCol w:w="12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相关文章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pre_portal_article_title </w:t>
      </w:r>
      <w:r w:rsidRPr="00E545E8">
        <w:rPr>
          <w:rFonts w:hint="eastAsia"/>
          <w:kern w:val="0"/>
        </w:rPr>
        <w:t>门户文章标题表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66"/>
        <w:gridCol w:w="1845"/>
        <w:gridCol w:w="520"/>
        <w:gridCol w:w="694"/>
        <w:gridCol w:w="605"/>
        <w:gridCol w:w="322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模块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标题样式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原作者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fromurl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访问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摘要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封面图片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封面图片是否缩略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封面图片是否远程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来源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contents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内容分页数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owncomment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对于推送过来的文章：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，使用文章评论；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，同步原主题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日志的帖子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/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1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click2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click3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click4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4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click5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5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click6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6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click7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7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click8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表态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 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文章属性，共八位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添加时间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需要审核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showinnernav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是否显示分页导航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pre_portal_article_trash </w:t>
      </w:r>
      <w:r w:rsidRPr="00E545E8">
        <w:rPr>
          <w:rFonts w:hint="eastAsia"/>
          <w:kern w:val="0"/>
        </w:rPr>
        <w:t>门户文章回收站表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887"/>
        <w:gridCol w:w="2389"/>
        <w:gridCol w:w="750"/>
        <w:gridCol w:w="950"/>
        <w:gridCol w:w="950"/>
        <w:gridCol w:w="2524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垃圾文章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文章数据的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seriallize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存储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pre_portal_attachment </w:t>
      </w:r>
      <w:r w:rsidRPr="00E545E8">
        <w:rPr>
          <w:rFonts w:hint="eastAsia"/>
          <w:kern w:val="0"/>
        </w:rPr>
        <w:t>门户文章附件表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43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附件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上传时间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是否图片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是否是缩率图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是否远程附件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pre_portal_category </w:t>
      </w:r>
      <w:r w:rsidRPr="00E545E8">
        <w:rPr>
          <w:rFonts w:hint="eastAsia"/>
          <w:kern w:val="0"/>
        </w:rPr>
        <w:t>门户</w:t>
      </w:r>
      <w:r w:rsidRPr="00E545E8">
        <w:rPr>
          <w:kern w:val="0"/>
        </w:rPr>
        <w:t xml:space="preserve"> </w:t>
      </w:r>
      <w:r w:rsidRPr="00E545E8">
        <w:rPr>
          <w:rFonts w:hint="eastAsia"/>
          <w:kern w:val="0"/>
        </w:rPr>
        <w:t>文章栏目表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2365"/>
        <w:gridCol w:w="1956"/>
        <w:gridCol w:w="566"/>
        <w:gridCol w:w="746"/>
        <w:gridCol w:w="675"/>
        <w:gridCol w:w="2148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上级栏目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articles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显示顺序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notinheritedarticle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是否不继承上级文章管理权限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notinheritedblock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是否不继承上级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DIY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页面和模块权限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二级域名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自定义链接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是否关闭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shownav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是否在导航显示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分类介绍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SEO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seotitle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SEO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SEO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关键字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primaltplname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列表页原模板地址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articleprimaltplname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文章页原模板地址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disallowpublish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是否禁止发布文章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foldername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文件夹名称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notshowarticlesummay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文章内容页是否不显示摘要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perpage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列表每页显示文章数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maxpages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列表最大分页数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pre_portal_category_permission </w:t>
      </w:r>
      <w:r w:rsidRPr="00E545E8">
        <w:rPr>
          <w:rFonts w:hint="eastAsia"/>
          <w:kern w:val="0"/>
        </w:rPr>
        <w:t>文章分类权限表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476"/>
        <w:gridCol w:w="2389"/>
        <w:gridCol w:w="750"/>
        <w:gridCol w:w="950"/>
        <w:gridCol w:w="950"/>
        <w:gridCol w:w="16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会员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allowpublish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允许发布文章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allowmanage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允许管理文章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inheritedcatid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继承自的频道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pre_portal_comment </w:t>
      </w:r>
      <w:r w:rsidRPr="00E545E8">
        <w:rPr>
          <w:rFonts w:hint="eastAsia"/>
          <w:kern w:val="0"/>
        </w:rPr>
        <w:t>门户评论表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209"/>
        <w:gridCol w:w="674"/>
        <w:gridCol w:w="865"/>
        <w:gridCol w:w="836"/>
        <w:gridCol w:w="278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发表评论的用户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发表评论的用户名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评论对象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评论对象的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类型：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topicid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postip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1-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评论内容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pre_portal_comment_moderate </w:t>
      </w:r>
      <w:r w:rsidRPr="00E545E8">
        <w:rPr>
          <w:rFonts w:hint="eastAsia"/>
          <w:kern w:val="0"/>
        </w:rPr>
        <w:t>文章</w:t>
      </w:r>
      <w:r w:rsidRPr="00E545E8">
        <w:rPr>
          <w:kern w:val="0"/>
        </w:rPr>
        <w:t>/</w:t>
      </w:r>
      <w:r w:rsidRPr="00E545E8">
        <w:rPr>
          <w:rFonts w:hint="eastAsia"/>
          <w:kern w:val="0"/>
        </w:rPr>
        <w:t>专题评论审核数据表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920"/>
        <w:gridCol w:w="1714"/>
        <w:gridCol w:w="750"/>
        <w:gridCol w:w="950"/>
        <w:gridCol w:w="950"/>
        <w:gridCol w:w="2541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ID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状态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审核中，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已忽略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pre_portal_rsscache </w:t>
      </w:r>
      <w:r w:rsidRPr="00E545E8">
        <w:rPr>
          <w:rFonts w:hint="eastAsia"/>
          <w:kern w:val="0"/>
        </w:rPr>
        <w:t>文章</w:t>
      </w:r>
      <w:r w:rsidRPr="00E545E8">
        <w:rPr>
          <w:kern w:val="0"/>
        </w:rPr>
        <w:t>rss</w:t>
      </w:r>
      <w:r w:rsidRPr="00E545E8">
        <w:rPr>
          <w:rFonts w:hint="eastAsia"/>
          <w:kern w:val="0"/>
        </w:rPr>
        <w:t>缓存表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220"/>
        <w:gridCol w:w="2389"/>
        <w:gridCol w:w="750"/>
        <w:gridCol w:w="950"/>
        <w:gridCol w:w="950"/>
        <w:gridCol w:w="1406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最后更新时间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文章分类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文章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发表时间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分类名称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作者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解释说明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pre_portal_topic </w:t>
      </w:r>
      <w:r w:rsidRPr="00E545E8">
        <w:rPr>
          <w:rFonts w:hint="eastAsia"/>
          <w:kern w:val="0"/>
        </w:rPr>
        <w:t>门户专题表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566"/>
        <w:gridCol w:w="2048"/>
        <w:gridCol w:w="606"/>
        <w:gridCol w:w="790"/>
        <w:gridCol w:w="733"/>
        <w:gridCol w:w="2713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专题标题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静态化名称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二级域名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专题介绍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 SEO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关键字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cover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专题封面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图片类型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url 1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为本地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 xml:space="preserve"> 2 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为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ftp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远程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primaltplname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原模板地址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useheader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是否使用网站导航内容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usefooter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是否使用网站尾部信息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创建者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创建者用户名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viewnum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查看数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创建时间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是否关闭状态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是否允许评论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commentnum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评论数</w:t>
            </w:r>
          </w:p>
        </w:tc>
      </w:tr>
    </w:tbl>
    <w:p w:rsidR="0024180E" w:rsidRPr="00E545E8" w:rsidRDefault="0024180E" w:rsidP="005A014E">
      <w:pPr>
        <w:pStyle w:val="Heading6"/>
        <w:rPr>
          <w:kern w:val="0"/>
        </w:rPr>
      </w:pPr>
      <w:r w:rsidRPr="00E545E8">
        <w:rPr>
          <w:kern w:val="0"/>
        </w:rPr>
        <w:t xml:space="preserve">pre_portal_topic_pic </w:t>
      </w:r>
      <w:r w:rsidRPr="00E545E8">
        <w:rPr>
          <w:rFonts w:hint="eastAsia"/>
          <w:kern w:val="0"/>
        </w:rPr>
        <w:t>门户专题图片表</w:t>
      </w:r>
    </w:p>
    <w:tbl>
      <w:tblPr>
        <w:tblW w:w="0" w:type="auto"/>
        <w:tblBorders>
          <w:top w:val="dashed" w:sz="6" w:space="0" w:color="DEE9F6"/>
          <w:left w:val="dashed" w:sz="6" w:space="0" w:color="DEE9F6"/>
          <w:bottom w:val="dashed" w:sz="6" w:space="0" w:color="DEE9F6"/>
          <w:right w:val="dashed" w:sz="6" w:space="0" w:color="DEE9F6"/>
        </w:tblBorders>
        <w:tblLook w:val="00A0"/>
      </w:tblPr>
      <w:tblGrid>
        <w:gridCol w:w="1091"/>
        <w:gridCol w:w="2389"/>
        <w:gridCol w:w="750"/>
        <w:gridCol w:w="950"/>
        <w:gridCol w:w="950"/>
        <w:gridCol w:w="1667"/>
      </w:tblGrid>
      <w:tr w:rsidR="0024180E" w:rsidRPr="003641F1" w:rsidTr="00E545E8">
        <w:trPr>
          <w:trHeight w:val="312"/>
        </w:trPr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tcBorders>
              <w:top w:val="dashed" w:sz="6" w:space="0" w:color="DEE9F6"/>
            </w:tcBorders>
            <w:shd w:val="clear" w:color="auto" w:fill="DEE9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222222"/>
                <w:kern w:val="0"/>
                <w:sz w:val="20"/>
                <w:szCs w:val="20"/>
              </w:rPr>
              <w:t>备注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图片所属专题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图片所属用户</w:t>
            </w: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图片所属用户名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</w:t>
            </w:r>
            <w:bookmarkStart w:id="0" w:name="_GoBack"/>
            <w:bookmarkEnd w:id="0"/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图片上传时间戳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图片文件名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图片标题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图片大小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filepath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图片路径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是否有缩略图</w:t>
            </w:r>
          </w:p>
        </w:tc>
      </w:tr>
      <w:tr w:rsidR="0024180E" w:rsidRPr="003641F1" w:rsidTr="00E545E8"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9F6"/>
              <w:bottom w:val="dashed" w:sz="6" w:space="0" w:color="DEE9F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24180E" w:rsidRPr="00E545E8" w:rsidRDefault="0024180E" w:rsidP="00E545E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E545E8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 </w:t>
            </w:r>
            <w:r w:rsidRPr="00E545E8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是否有远程图片</w:t>
            </w:r>
          </w:p>
        </w:tc>
      </w:tr>
    </w:tbl>
    <w:p w:rsidR="0024180E" w:rsidRPr="00E545E8" w:rsidRDefault="0024180E" w:rsidP="00E545E8">
      <w:pPr>
        <w:widowControl/>
        <w:shd w:val="clear" w:color="auto" w:fill="FFFFFF"/>
        <w:spacing w:after="180"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  Discuz! X2.5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数据字典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pre_common_admincp_cmenu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后台菜单收藏表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字段名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数据类型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默认值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允许非空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自动递增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备注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id smallint(6) unsigned  NO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title varchar(255)  NO  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菜单名称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url varchar(255)  NO  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菜单地址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sort tinyint(1)  0  NO  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菜单类型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,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备用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displayorder tinyint(3)  NO  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显示顺序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clicks smallint(6) unsigned  1  NO  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点击数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,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备用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uid mediumint(8) unsigned  NO  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添加用户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dateline int(10) unsigned  NO  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添加时间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pre_common_admincp_group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后台管理组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字段名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数据类型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 w:rsidRPr="00E545E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默认值</w:t>
      </w:r>
      <w:r w:rsidRPr="00E545E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[...]</w:t>
      </w:r>
    </w:p>
    <w:p w:rsidR="0024180E" w:rsidRPr="00E545E8" w:rsidRDefault="0024180E"/>
    <w:sectPr w:rsidR="0024180E" w:rsidRPr="00E545E8" w:rsidSect="00441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80E" w:rsidRDefault="0024180E" w:rsidP="00E545E8">
      <w:r>
        <w:separator/>
      </w:r>
    </w:p>
  </w:endnote>
  <w:endnote w:type="continuationSeparator" w:id="0">
    <w:p w:rsidR="0024180E" w:rsidRDefault="0024180E" w:rsidP="00E54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altName w:val="Arial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Î¢ÈíÑÅºÚ West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0E" w:rsidRDefault="002418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0E" w:rsidRDefault="002418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0E" w:rsidRDefault="00241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80E" w:rsidRDefault="0024180E" w:rsidP="00E545E8">
      <w:r>
        <w:separator/>
      </w:r>
    </w:p>
  </w:footnote>
  <w:footnote w:type="continuationSeparator" w:id="0">
    <w:p w:rsidR="0024180E" w:rsidRDefault="0024180E" w:rsidP="00E545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0E" w:rsidRDefault="002418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0E" w:rsidRDefault="0024180E" w:rsidP="0069715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0E" w:rsidRDefault="002418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2A8"/>
    <w:rsid w:val="001D3C5F"/>
    <w:rsid w:val="0024180E"/>
    <w:rsid w:val="003641F1"/>
    <w:rsid w:val="00441592"/>
    <w:rsid w:val="004C4C5F"/>
    <w:rsid w:val="00597DFC"/>
    <w:rsid w:val="005A014E"/>
    <w:rsid w:val="0069715F"/>
    <w:rsid w:val="007732FE"/>
    <w:rsid w:val="00CE12A8"/>
    <w:rsid w:val="00E5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92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E545E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69715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5A01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45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30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E5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545E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54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545E8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E545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69715F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A30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92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174</Pages>
  <Words>15542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xp</cp:lastModifiedBy>
  <cp:revision>3</cp:revision>
  <dcterms:created xsi:type="dcterms:W3CDTF">2012-05-11T02:38:00Z</dcterms:created>
  <dcterms:modified xsi:type="dcterms:W3CDTF">2012-08-29T03:01:00Z</dcterms:modified>
</cp:coreProperties>
</file>